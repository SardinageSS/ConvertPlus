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96796" w14:textId="77777777" w:rsidR="006B1C42" w:rsidRPr="006B1C42" w:rsidRDefault="006B1C42" w:rsidP="005B5BDF">
      <w:pPr>
        <w:pStyle w:val="198"/>
        <w:ind w:firstLine="0"/>
      </w:pPr>
    </w:p>
    <w:p w14:paraId="6197E1B9" w14:textId="77777777" w:rsidR="00C53AC2" w:rsidRDefault="00E85E29" w:rsidP="006B1C42">
      <w:pPr>
        <w:pStyle w:val="1918"/>
      </w:pPr>
      <w:r>
        <w:lastRenderedPageBreak/>
        <w:t>Содержание</w:t>
      </w:r>
    </w:p>
    <w:p w14:paraId="1ABB6D45" w14:textId="77777777" w:rsidR="0053416F" w:rsidRDefault="006B1C42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r>
        <w:rPr>
          <w:caps/>
        </w:rPr>
        <w:fldChar w:fldCharType="begin"/>
      </w:r>
      <w:r>
        <w:instrText xml:space="preserve"> TOC \o "1-3" \f \h \z \t "19_Заголовок_1_Дополнительный;1" </w:instrText>
      </w:r>
      <w:r>
        <w:rPr>
          <w:caps/>
        </w:rPr>
        <w:fldChar w:fldCharType="separate"/>
      </w:r>
      <w:hyperlink w:anchor="_Toc408476055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Общие сведения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4</w:t>
        </w:r>
        <w:r w:rsidR="0053416F">
          <w:rPr>
            <w:webHidden/>
          </w:rPr>
          <w:fldChar w:fldCharType="end"/>
        </w:r>
      </w:hyperlink>
    </w:p>
    <w:p w14:paraId="235BBB99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Обозначение и наименование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13893A8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7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Программное обеспечение, необходимое для функционирование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_Toc408476057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42855AEA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5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Языки программирования, на которых написана программа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_Toc408476058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4</w:t>
        </w:r>
        <w:r w:rsidR="0053416F">
          <w:rPr>
            <w:noProof/>
            <w:webHidden/>
          </w:rPr>
          <w:fldChar w:fldCharType="end"/>
        </w:r>
      </w:hyperlink>
    </w:p>
    <w:p w14:paraId="10FD9668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59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Функциональное назначение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_Toc408476059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5</w:t>
        </w:r>
        <w:r w:rsidR="0053416F">
          <w:rPr>
            <w:webHidden/>
          </w:rPr>
          <w:fldChar w:fldCharType="end"/>
        </w:r>
      </w:hyperlink>
    </w:p>
    <w:p w14:paraId="6B7FCDA0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Классы решаемых задач и назначение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10055A8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 функциональных ограничениях на применение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5</w:t>
        </w:r>
        <w:r w:rsidR="0053416F">
          <w:rPr>
            <w:noProof/>
            <w:webHidden/>
          </w:rPr>
          <w:fldChar w:fldCharType="end"/>
        </w:r>
      </w:hyperlink>
    </w:p>
    <w:p w14:paraId="24E2E27A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2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Описание логической структуры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6</w:t>
        </w:r>
        <w:r w:rsidR="0053416F">
          <w:rPr>
            <w:webHidden/>
          </w:rPr>
          <w:fldChar w:fldCharType="end"/>
        </w:r>
      </w:hyperlink>
    </w:p>
    <w:p w14:paraId="2F1730FF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Алгоритм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27BF75D6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4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Используемые методы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_Toc408476064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7186C5A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Структура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7F01C22F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Связи программы с другими программами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6</w:t>
        </w:r>
        <w:r w:rsidR="0053416F">
          <w:rPr>
            <w:noProof/>
            <w:webHidden/>
          </w:rPr>
          <w:fldChar w:fldCharType="end"/>
        </w:r>
      </w:hyperlink>
    </w:p>
    <w:p w14:paraId="01839145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Используемые технические средства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7</w:t>
        </w:r>
        <w:r w:rsidR="0053416F">
          <w:rPr>
            <w:webHidden/>
          </w:rPr>
          <w:fldChar w:fldCharType="end"/>
        </w:r>
      </w:hyperlink>
    </w:p>
    <w:p w14:paraId="2F68B1D9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68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Вызов и загрузка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_Toc408476068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8</w:t>
        </w:r>
        <w:r w:rsidR="0053416F">
          <w:rPr>
            <w:webHidden/>
          </w:rPr>
          <w:fldChar w:fldCharType="end"/>
        </w:r>
      </w:hyperlink>
    </w:p>
    <w:p w14:paraId="5E7BAAFF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6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Способ вызова программы с соответствующего носителя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_Toc408476069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495BE3D2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0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Входные точки в программу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_Toc408476070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653FD617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5.3.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Адреса загрузки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5D051249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2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5.4.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Сведения об использовании оперативной памяти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_Toc408476072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269B63DF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5.5.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Объем программы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8</w:t>
        </w:r>
        <w:r w:rsidR="0053416F">
          <w:rPr>
            <w:noProof/>
            <w:webHidden/>
          </w:rPr>
          <w:fldChar w:fldCharType="end"/>
        </w:r>
      </w:hyperlink>
    </w:p>
    <w:p w14:paraId="32532453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4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9</w:t>
        </w:r>
        <w:r w:rsidR="0053416F">
          <w:rPr>
            <w:webHidden/>
          </w:rPr>
          <w:fldChar w:fldCharType="end"/>
        </w:r>
      </w:hyperlink>
    </w:p>
    <w:p w14:paraId="3AA5547A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5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Характер, организация и предварительная подготовка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_Toc408476075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73A69B5E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6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6.2.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_Toc408476076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9</w:t>
        </w:r>
        <w:r w:rsidR="0053416F">
          <w:rPr>
            <w:noProof/>
            <w:webHidden/>
          </w:rPr>
          <w:fldChar w:fldCharType="end"/>
        </w:r>
      </w:hyperlink>
    </w:p>
    <w:p w14:paraId="59A35730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77" w:history="1">
        <w:r w:rsidR="0053416F" w:rsidRPr="00FE35F6">
          <w:rPr>
            <w:rStyle w:val="af9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</w:t>
        </w:r>
        <w:r w:rsidR="0053416F">
          <w:rPr>
            <w:rFonts w:asciiTheme="minorHAnsi" w:eastAsiaTheme="minorEastAsia" w:hAnsiTheme="minorHAnsi" w:cstheme="minorBidi"/>
            <w:sz w:val="22"/>
            <w:szCs w:val="22"/>
            <w:lang w:eastAsia="ru-RU"/>
          </w:rPr>
          <w:tab/>
        </w:r>
        <w:r w:rsidR="0053416F" w:rsidRPr="00FE35F6">
          <w:rPr>
            <w:rStyle w:val="af9"/>
          </w:rPr>
          <w:t>Выходные данные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_Toc408476077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10</w:t>
        </w:r>
        <w:r w:rsidR="0053416F">
          <w:rPr>
            <w:webHidden/>
          </w:rPr>
          <w:fldChar w:fldCharType="end"/>
        </w:r>
      </w:hyperlink>
    </w:p>
    <w:p w14:paraId="6A54B7F5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8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Характер и организация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_Toc408476078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4F2224F1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79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7.2.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Формат, описание и способ кодирования выходных данных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_Toc408476079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10</w:t>
        </w:r>
        <w:r w:rsidR="0053416F">
          <w:rPr>
            <w:noProof/>
            <w:webHidden/>
          </w:rPr>
          <w:fldChar w:fldCharType="end"/>
        </w:r>
      </w:hyperlink>
    </w:p>
    <w:p w14:paraId="6BF023D0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0" w:history="1">
        <w:r w:rsidR="0053416F" w:rsidRPr="00FE35F6">
          <w:rPr>
            <w:rStyle w:val="af9"/>
          </w:rPr>
          <w:t>Приложение 1.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_Toc408476080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11</w:t>
        </w:r>
        <w:r w:rsidR="0053416F">
          <w:rPr>
            <w:webHidden/>
          </w:rPr>
          <w:fldChar w:fldCharType="end"/>
        </w:r>
      </w:hyperlink>
    </w:p>
    <w:p w14:paraId="769AE2D6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1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_Toc408476081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11</w:t>
        </w:r>
        <w:r w:rsidR="0053416F">
          <w:rPr>
            <w:noProof/>
            <w:webHidden/>
          </w:rPr>
          <w:fldChar w:fldCharType="end"/>
        </w:r>
      </w:hyperlink>
    </w:p>
    <w:p w14:paraId="2EFD2ABF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2" w:history="1">
        <w:r w:rsidR="0053416F" w:rsidRPr="00FE35F6">
          <w:rPr>
            <w:rStyle w:val="af9"/>
          </w:rPr>
          <w:t>Приложение 2. Название приложения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_Toc408476082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12</w:t>
        </w:r>
        <w:r w:rsidR="0053416F">
          <w:rPr>
            <w:webHidden/>
          </w:rPr>
          <w:fldChar w:fldCharType="end"/>
        </w:r>
      </w:hyperlink>
    </w:p>
    <w:p w14:paraId="415DB6BB" w14:textId="77777777" w:rsidR="0053416F" w:rsidRDefault="009B49F5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408476083" w:history="1">
        <w:r w:rsidR="0053416F" w:rsidRPr="00FE35F6">
          <w:rPr>
            <w:rStyle w:val="af9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53416F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53416F" w:rsidRPr="00FE35F6">
          <w:rPr>
            <w:rStyle w:val="af9"/>
            <w:noProof/>
          </w:rPr>
          <w:t>Заголовок 2</w:t>
        </w:r>
        <w:r w:rsidR="0053416F">
          <w:rPr>
            <w:noProof/>
            <w:webHidden/>
          </w:rPr>
          <w:tab/>
        </w:r>
        <w:r w:rsidR="0053416F">
          <w:rPr>
            <w:noProof/>
            <w:webHidden/>
          </w:rPr>
          <w:fldChar w:fldCharType="begin"/>
        </w:r>
        <w:r w:rsidR="0053416F">
          <w:rPr>
            <w:noProof/>
            <w:webHidden/>
          </w:rPr>
          <w:instrText xml:space="preserve"> PAGEREF _Toc408476083 \h </w:instrText>
        </w:r>
        <w:r w:rsidR="0053416F">
          <w:rPr>
            <w:noProof/>
            <w:webHidden/>
          </w:rPr>
        </w:r>
        <w:r w:rsidR="0053416F">
          <w:rPr>
            <w:noProof/>
            <w:webHidden/>
          </w:rPr>
          <w:fldChar w:fldCharType="separate"/>
        </w:r>
        <w:r w:rsidR="00021274">
          <w:rPr>
            <w:noProof/>
            <w:webHidden/>
          </w:rPr>
          <w:t>12</w:t>
        </w:r>
        <w:r w:rsidR="0053416F">
          <w:rPr>
            <w:noProof/>
            <w:webHidden/>
          </w:rPr>
          <w:fldChar w:fldCharType="end"/>
        </w:r>
      </w:hyperlink>
    </w:p>
    <w:p w14:paraId="4337F980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4" w:history="1">
        <w:r w:rsidR="0053416F" w:rsidRPr="00FE35F6">
          <w:rPr>
            <w:rStyle w:val="af9"/>
          </w:rPr>
          <w:t>Перечень терминов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_Toc408476084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13</w:t>
        </w:r>
        <w:r w:rsidR="0053416F">
          <w:rPr>
            <w:webHidden/>
          </w:rPr>
          <w:fldChar w:fldCharType="end"/>
        </w:r>
      </w:hyperlink>
    </w:p>
    <w:p w14:paraId="556B8DF9" w14:textId="77777777" w:rsidR="0053416F" w:rsidRDefault="009B49F5">
      <w:pPr>
        <w:pStyle w:val="11"/>
        <w:rPr>
          <w:rFonts w:asciiTheme="minorHAnsi" w:eastAsiaTheme="minorEastAsia" w:hAnsiTheme="minorHAnsi" w:cstheme="minorBidi"/>
          <w:sz w:val="22"/>
          <w:szCs w:val="22"/>
          <w:lang w:eastAsia="ru-RU"/>
        </w:rPr>
      </w:pPr>
      <w:hyperlink w:anchor="_Toc408476085" w:history="1">
        <w:r w:rsidR="0053416F" w:rsidRPr="00FE35F6">
          <w:rPr>
            <w:rStyle w:val="af9"/>
          </w:rPr>
          <w:t>Перечень сокращений</w:t>
        </w:r>
        <w:r w:rsidR="0053416F">
          <w:rPr>
            <w:webHidden/>
          </w:rPr>
          <w:tab/>
        </w:r>
        <w:r w:rsidR="0053416F">
          <w:rPr>
            <w:webHidden/>
          </w:rPr>
          <w:fldChar w:fldCharType="begin"/>
        </w:r>
        <w:r w:rsidR="0053416F">
          <w:rPr>
            <w:webHidden/>
          </w:rPr>
          <w:instrText xml:space="preserve"> PAGEREF _Toc408476085 \h </w:instrText>
        </w:r>
        <w:r w:rsidR="0053416F">
          <w:rPr>
            <w:webHidden/>
          </w:rPr>
        </w:r>
        <w:r w:rsidR="0053416F">
          <w:rPr>
            <w:webHidden/>
          </w:rPr>
          <w:fldChar w:fldCharType="separate"/>
        </w:r>
        <w:r w:rsidR="00021274">
          <w:rPr>
            <w:webHidden/>
          </w:rPr>
          <w:t>14</w:t>
        </w:r>
        <w:r w:rsidR="0053416F">
          <w:rPr>
            <w:webHidden/>
          </w:rPr>
          <w:fldChar w:fldCharType="end"/>
        </w:r>
      </w:hyperlink>
    </w:p>
    <w:p w14:paraId="1A326792" w14:textId="77777777" w:rsidR="00262C43" w:rsidRPr="00262C43" w:rsidRDefault="006B1C42" w:rsidP="006B1C42">
      <w:pPr>
        <w:pStyle w:val="198"/>
      </w:pPr>
      <w:r>
        <w:rPr>
          <w:b/>
          <w:noProof/>
          <w:szCs w:val="24"/>
        </w:rPr>
        <w:fldChar w:fldCharType="end"/>
      </w:r>
    </w:p>
    <w:p w14:paraId="1ABC04EA" w14:textId="77777777" w:rsidR="00262C43" w:rsidRPr="00262C43" w:rsidRDefault="00262C43" w:rsidP="006B1C42">
      <w:pPr>
        <w:pStyle w:val="198"/>
      </w:pPr>
    </w:p>
    <w:p w14:paraId="3A153350" w14:textId="77777777" w:rsidR="00D47C08" w:rsidRDefault="000939F5" w:rsidP="00713382">
      <w:pPr>
        <w:pStyle w:val="1"/>
      </w:pPr>
      <w:bookmarkStart w:id="0" w:name="_Toc408476055"/>
      <w:r w:rsidRPr="000939F5">
        <w:rPr>
          <w:lang w:val="ru-RU"/>
        </w:rPr>
        <w:lastRenderedPageBreak/>
        <w:t>Общие сведения</w:t>
      </w:r>
      <w:bookmarkEnd w:id="0"/>
    </w:p>
    <w:p w14:paraId="5A5E67A4" w14:textId="77777777" w:rsidR="00D47C08" w:rsidRDefault="000939F5" w:rsidP="00D47C08">
      <w:pPr>
        <w:pStyle w:val="2"/>
      </w:pPr>
      <w:bookmarkStart w:id="1" w:name="_Toc408476056"/>
      <w:r w:rsidRPr="000939F5">
        <w:t>Обозначение и наименование программы</w:t>
      </w:r>
      <w:bookmarkEnd w:id="1"/>
    </w:p>
    <w:p w14:paraId="72BAE7C6" w14:textId="0AB53541" w:rsidR="000939F5" w:rsidRPr="005B5BDF" w:rsidRDefault="005B5BDF" w:rsidP="000939F5">
      <w:pPr>
        <w:pStyle w:val="198"/>
        <w:rPr>
          <w:sz w:val="40"/>
          <w:szCs w:val="40"/>
          <w:lang w:val="en-US" w:eastAsia="ru-RU"/>
        </w:rPr>
      </w:pPr>
      <w:r>
        <w:rPr>
          <w:sz w:val="40"/>
          <w:szCs w:val="40"/>
          <w:lang w:val="en-US" w:eastAsia="ru-RU"/>
        </w:rPr>
        <w:t>“</w:t>
      </w:r>
      <w:proofErr w:type="spellStart"/>
      <w:r w:rsidRPr="005B5BDF">
        <w:rPr>
          <w:sz w:val="40"/>
          <w:szCs w:val="40"/>
          <w:lang w:val="en-US" w:eastAsia="ru-RU"/>
        </w:rPr>
        <w:t>ConvertPlus</w:t>
      </w:r>
      <w:proofErr w:type="spellEnd"/>
      <w:r>
        <w:rPr>
          <w:sz w:val="40"/>
          <w:szCs w:val="40"/>
          <w:lang w:val="en-US" w:eastAsia="ru-RU"/>
        </w:rPr>
        <w:t>”</w:t>
      </w:r>
    </w:p>
    <w:p w14:paraId="075A9809" w14:textId="77777777" w:rsidR="000939F5" w:rsidRPr="000939F5" w:rsidRDefault="000939F5" w:rsidP="0053416F">
      <w:pPr>
        <w:pStyle w:val="19fff7"/>
      </w:pPr>
    </w:p>
    <w:p w14:paraId="3987438C" w14:textId="77777777" w:rsidR="00D47C08" w:rsidRDefault="000939F5" w:rsidP="000939F5">
      <w:pPr>
        <w:pStyle w:val="2"/>
      </w:pPr>
      <w:bookmarkStart w:id="2" w:name="_Toc408476057"/>
      <w:r w:rsidRPr="000939F5">
        <w:t xml:space="preserve">Программное обеспечение, необходимое </w:t>
      </w:r>
      <w:proofErr w:type="gramStart"/>
      <w:r w:rsidRPr="000939F5">
        <w:t>для функционирование</w:t>
      </w:r>
      <w:proofErr w:type="gramEnd"/>
      <w:r w:rsidRPr="000939F5">
        <w:t xml:space="preserve"> программы</w:t>
      </w:r>
      <w:bookmarkEnd w:id="2"/>
    </w:p>
    <w:p w14:paraId="31986021" w14:textId="4616B36D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Операционная система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Windows</w:t>
      </w:r>
    </w:p>
    <w:p w14:paraId="3DAC9367" w14:textId="7BA8262F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Языки программирования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Python 3</w:t>
      </w:r>
    </w:p>
    <w:p w14:paraId="209F9FDA" w14:textId="77777777" w:rsidR="005B5BDF" w:rsidRPr="005B5BDF" w:rsidRDefault="005B5BDF" w:rsidP="005B5BDF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База данных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: </w:t>
      </w:r>
      <w:proofErr w:type="spellStart"/>
      <w:r w:rsidRPr="005B5BDF">
        <w:rPr>
          <w:rFonts w:ascii="Segoe UI" w:hAnsi="Segoe UI" w:cs="Segoe UI"/>
          <w:szCs w:val="24"/>
          <w:bdr w:val="single" w:sz="2" w:space="0" w:color="E5E7EB" w:frame="1"/>
        </w:rPr>
        <w:t>PostgreSQL</w:t>
      </w:r>
      <w:proofErr w:type="spellEnd"/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 или аналогичная.</w:t>
      </w:r>
    </w:p>
    <w:p w14:paraId="15372721" w14:textId="77777777" w:rsidR="003140DA" w:rsidRDefault="003140DA" w:rsidP="0053416F">
      <w:pPr>
        <w:pStyle w:val="198"/>
      </w:pPr>
    </w:p>
    <w:p w14:paraId="7FE4EB96" w14:textId="77777777" w:rsidR="000939F5" w:rsidRDefault="000939F5" w:rsidP="00E81178">
      <w:pPr>
        <w:pStyle w:val="19fff7"/>
      </w:pPr>
    </w:p>
    <w:p w14:paraId="0C2EC817" w14:textId="77777777" w:rsidR="003140DA" w:rsidRPr="000939F5" w:rsidRDefault="000939F5" w:rsidP="000939F5">
      <w:pPr>
        <w:pStyle w:val="2"/>
      </w:pPr>
      <w:bookmarkStart w:id="3" w:name="_Toc408476058"/>
      <w:r w:rsidRPr="000939F5">
        <w:t>Языки программирования, на которых написана программа</w:t>
      </w:r>
      <w:bookmarkEnd w:id="3"/>
    </w:p>
    <w:p w14:paraId="0C9A15F5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Python 3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основной язык разработки.</w:t>
      </w:r>
    </w:p>
    <w:p w14:paraId="0E4900FE" w14:textId="77777777" w:rsidR="005B5BDF" w:rsidRPr="005B5BDF" w:rsidRDefault="005B5BDF" w:rsidP="005B5BDF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SQL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для работы с базой данных.</w:t>
      </w:r>
    </w:p>
    <w:p w14:paraId="79BED1B9" w14:textId="77777777" w:rsidR="000939F5" w:rsidRDefault="000939F5" w:rsidP="0053416F">
      <w:pPr>
        <w:pStyle w:val="198"/>
      </w:pPr>
    </w:p>
    <w:p w14:paraId="2880AF54" w14:textId="77777777" w:rsidR="000939F5" w:rsidRDefault="000939F5" w:rsidP="000939F5">
      <w:pPr>
        <w:pStyle w:val="19fff7"/>
      </w:pPr>
    </w:p>
    <w:p w14:paraId="6BD2EC93" w14:textId="77777777" w:rsidR="000939F5" w:rsidRDefault="000939F5" w:rsidP="000939F5">
      <w:pPr>
        <w:pStyle w:val="1"/>
        <w:rPr>
          <w:lang w:val="ru-RU"/>
        </w:rPr>
      </w:pPr>
      <w:bookmarkStart w:id="4" w:name="_Toc408476059"/>
      <w:r w:rsidRPr="000939F5">
        <w:lastRenderedPageBreak/>
        <w:t>Функциональное назначение</w:t>
      </w:r>
      <w:bookmarkEnd w:id="4"/>
    </w:p>
    <w:p w14:paraId="15CAB30C" w14:textId="77777777" w:rsidR="000939F5" w:rsidRPr="000939F5" w:rsidRDefault="000939F5" w:rsidP="000939F5">
      <w:pPr>
        <w:pStyle w:val="19a0"/>
      </w:pPr>
      <w:r w:rsidRPr="000939F5">
        <w:t>В разделе «Функциональное назначение» должны быть указаны классы решаемых задач и (или) назначение программы и сведения о функциональных ограничениях на применение.</w:t>
      </w:r>
    </w:p>
    <w:p w14:paraId="1C439FB7" w14:textId="77777777" w:rsidR="000939F5" w:rsidRDefault="000939F5" w:rsidP="000939F5">
      <w:pPr>
        <w:pStyle w:val="2"/>
      </w:pPr>
      <w:bookmarkStart w:id="5" w:name="_Toc408476060"/>
      <w:r w:rsidRPr="000939F5">
        <w:t>Классы решаемых задач</w:t>
      </w:r>
      <w:r>
        <w:t xml:space="preserve"> и </w:t>
      </w:r>
      <w:r w:rsidRPr="000939F5">
        <w:t>назначение программы</w:t>
      </w:r>
      <w:bookmarkEnd w:id="5"/>
    </w:p>
    <w:p w14:paraId="6952E67A" w14:textId="49953206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предназначена для конвертации валют между различными денежными единицами с использованием актуальных курсов.</w:t>
      </w:r>
    </w:p>
    <w:p w14:paraId="2C60BC99" w14:textId="77777777" w:rsidR="000939F5" w:rsidRDefault="000939F5" w:rsidP="000939F5">
      <w:pPr>
        <w:pStyle w:val="19fff7"/>
      </w:pPr>
    </w:p>
    <w:p w14:paraId="1630111A" w14:textId="77777777" w:rsidR="000939F5" w:rsidRDefault="000939F5" w:rsidP="000939F5">
      <w:pPr>
        <w:pStyle w:val="2"/>
      </w:pPr>
      <w:bookmarkStart w:id="6" w:name="_Toc408476061"/>
      <w:r w:rsidRPr="000939F5">
        <w:t>Сведения о функциональных ограничениях на применение</w:t>
      </w:r>
      <w:bookmarkEnd w:id="6"/>
    </w:p>
    <w:p w14:paraId="4D0CCBEA" w14:textId="7E94A06E" w:rsidR="000939F5" w:rsidRDefault="005B5BDF" w:rsidP="0053416F">
      <w:pPr>
        <w:pStyle w:val="198"/>
      </w:pPr>
      <w:r>
        <w:rPr>
          <w:rFonts w:ascii="Segoe UI" w:hAnsi="Segoe UI" w:cs="Segoe UI"/>
        </w:rPr>
        <w:t>Программа может не поддерживать все валюты и зависит от наличия актуальных данных о курсах.</w:t>
      </w:r>
    </w:p>
    <w:p w14:paraId="7EF7B60E" w14:textId="77777777" w:rsidR="000939F5" w:rsidRPr="000939F5" w:rsidRDefault="000939F5" w:rsidP="000939F5">
      <w:pPr>
        <w:pStyle w:val="19fff7"/>
      </w:pPr>
    </w:p>
    <w:p w14:paraId="0010466E" w14:textId="77777777" w:rsidR="000939F5" w:rsidRDefault="000939F5" w:rsidP="000939F5">
      <w:pPr>
        <w:pStyle w:val="1"/>
        <w:rPr>
          <w:lang w:val="ru-RU"/>
        </w:rPr>
      </w:pPr>
      <w:bookmarkStart w:id="7" w:name="_Toc408476062"/>
      <w:r w:rsidRPr="000939F5">
        <w:lastRenderedPageBreak/>
        <w:t>Описание логической структуры</w:t>
      </w:r>
      <w:bookmarkEnd w:id="7"/>
    </w:p>
    <w:p w14:paraId="0B6A8982" w14:textId="77777777" w:rsidR="000939F5" w:rsidRPr="000939F5" w:rsidRDefault="000939F5" w:rsidP="000939F5">
      <w:pPr>
        <w:pStyle w:val="19a0"/>
      </w:pPr>
      <w:r w:rsidRPr="000939F5">
        <w:t>Описание логической структуры программы выполняют с учетом текста программы на исходном языке.</w:t>
      </w:r>
    </w:p>
    <w:p w14:paraId="112A05C4" w14:textId="77777777" w:rsidR="000939F5" w:rsidRDefault="000939F5" w:rsidP="000939F5">
      <w:pPr>
        <w:pStyle w:val="2"/>
      </w:pPr>
      <w:bookmarkStart w:id="8" w:name="_Toc408476063"/>
      <w:r w:rsidRPr="000939F5">
        <w:t>Алгоритм программы</w:t>
      </w:r>
      <w:bookmarkEnd w:id="8"/>
    </w:p>
    <w:p w14:paraId="6D870F2B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Загрузка данных о валютах из JSON файла.</w:t>
      </w:r>
    </w:p>
    <w:p w14:paraId="715DD084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Ввод суммы и выбор валюты для конвертации.</w:t>
      </w:r>
    </w:p>
    <w:p w14:paraId="3715475F" w14:textId="77777777" w:rsidR="005B5BDF" w:rsidRPr="005B5BDF" w:rsidRDefault="005B5BDF" w:rsidP="005B5BDF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Вычисление и отображение результата.</w:t>
      </w:r>
    </w:p>
    <w:p w14:paraId="142BE08E" w14:textId="77777777" w:rsidR="000939F5" w:rsidRDefault="000939F5" w:rsidP="000939F5">
      <w:pPr>
        <w:pStyle w:val="198"/>
        <w:rPr>
          <w:lang w:eastAsia="ru-RU"/>
        </w:rPr>
      </w:pPr>
    </w:p>
    <w:p w14:paraId="72525948" w14:textId="77777777" w:rsidR="000939F5" w:rsidRPr="000939F5" w:rsidRDefault="000939F5" w:rsidP="0053416F">
      <w:pPr>
        <w:pStyle w:val="19fff7"/>
        <w:rPr>
          <w:lang w:eastAsia="ru-RU"/>
        </w:rPr>
      </w:pPr>
    </w:p>
    <w:p w14:paraId="5C38018E" w14:textId="77777777" w:rsidR="000939F5" w:rsidRDefault="000939F5" w:rsidP="000939F5">
      <w:pPr>
        <w:pStyle w:val="2"/>
      </w:pPr>
      <w:bookmarkStart w:id="9" w:name="_Toc408476064"/>
      <w:r w:rsidRPr="000939F5">
        <w:t>Используемые методы</w:t>
      </w:r>
      <w:bookmarkEnd w:id="9"/>
    </w:p>
    <w:p w14:paraId="4AE37CD7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 загрузки валют.</w:t>
      </w:r>
    </w:p>
    <w:p w14:paraId="14392FA1" w14:textId="77777777" w:rsidR="005B5BDF" w:rsidRPr="005B5BDF" w:rsidRDefault="005B5BDF" w:rsidP="005B5BDF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Методы конвертации сумм между валютами.</w:t>
      </w:r>
    </w:p>
    <w:p w14:paraId="6BA089A9" w14:textId="77777777" w:rsidR="000939F5" w:rsidRDefault="000939F5" w:rsidP="000939F5">
      <w:pPr>
        <w:pStyle w:val="198"/>
        <w:rPr>
          <w:lang w:eastAsia="ru-RU"/>
        </w:rPr>
      </w:pPr>
    </w:p>
    <w:p w14:paraId="08CE19E0" w14:textId="77777777" w:rsidR="000939F5" w:rsidRPr="000939F5" w:rsidRDefault="000939F5" w:rsidP="0053416F">
      <w:pPr>
        <w:pStyle w:val="19fff7"/>
        <w:rPr>
          <w:lang w:eastAsia="ru-RU"/>
        </w:rPr>
      </w:pPr>
    </w:p>
    <w:p w14:paraId="65C3550E" w14:textId="77777777" w:rsidR="000939F5" w:rsidRDefault="000939F5" w:rsidP="000939F5">
      <w:pPr>
        <w:pStyle w:val="2"/>
      </w:pPr>
      <w:bookmarkStart w:id="10" w:name="_Toc408476065"/>
      <w:r w:rsidRPr="000939F5">
        <w:t>Структура программы</w:t>
      </w:r>
      <w:bookmarkEnd w:id="10"/>
    </w:p>
    <w:p w14:paraId="4AE284C1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Основной модуль: интерфейс пользователя.</w:t>
      </w:r>
    </w:p>
    <w:p w14:paraId="6F0BAE43" w14:textId="77777777" w:rsidR="005B5BDF" w:rsidRPr="005B5BDF" w:rsidRDefault="005B5BDF" w:rsidP="005B5BDF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szCs w:val="24"/>
          <w:bdr w:val="single" w:sz="2" w:space="0" w:color="E5E7EB" w:frame="1"/>
        </w:rPr>
        <w:t>Модуль обработки данных: конвертация и работа с базой данных.</w:t>
      </w:r>
    </w:p>
    <w:p w14:paraId="11A2DA26" w14:textId="77777777" w:rsidR="000939F5" w:rsidRDefault="000939F5" w:rsidP="0053416F">
      <w:pPr>
        <w:pStyle w:val="19a0"/>
      </w:pPr>
      <w:r>
        <w:t xml:space="preserve">В данном разделе указывают </w:t>
      </w:r>
      <w:r w:rsidRPr="000939F5">
        <w:t>структур</w:t>
      </w:r>
      <w:r>
        <w:t>у</w:t>
      </w:r>
      <w:r w:rsidRPr="000939F5">
        <w:t xml:space="preserve"> программы с описанием функций соста</w:t>
      </w:r>
      <w:r>
        <w:t>вных частей и связи между ними.</w:t>
      </w:r>
    </w:p>
    <w:p w14:paraId="2F979209" w14:textId="77777777" w:rsidR="000939F5" w:rsidRDefault="000939F5" w:rsidP="0053416F">
      <w:pPr>
        <w:pStyle w:val="198"/>
      </w:pPr>
    </w:p>
    <w:p w14:paraId="64CA3FE1" w14:textId="77777777" w:rsidR="000939F5" w:rsidRPr="000939F5" w:rsidRDefault="000939F5" w:rsidP="000939F5">
      <w:pPr>
        <w:pStyle w:val="19fff7"/>
      </w:pPr>
    </w:p>
    <w:p w14:paraId="3E01880F" w14:textId="77777777" w:rsidR="000939F5" w:rsidRPr="000939F5" w:rsidRDefault="000939F5" w:rsidP="000939F5">
      <w:pPr>
        <w:pStyle w:val="2"/>
      </w:pPr>
      <w:bookmarkStart w:id="11" w:name="_Toc408476066"/>
      <w:r w:rsidRPr="000939F5">
        <w:t>Связи п</w:t>
      </w:r>
      <w:r>
        <w:t>рограммы с другими программами</w:t>
      </w:r>
      <w:bookmarkEnd w:id="11"/>
    </w:p>
    <w:p w14:paraId="5BCD81D0" w14:textId="77777777" w:rsidR="000939F5" w:rsidRPr="000939F5" w:rsidRDefault="000939F5" w:rsidP="0053416F">
      <w:pPr>
        <w:pStyle w:val="198"/>
      </w:pPr>
    </w:p>
    <w:p w14:paraId="75F9E4A5" w14:textId="77777777" w:rsidR="000939F5" w:rsidRDefault="000939F5" w:rsidP="000939F5">
      <w:pPr>
        <w:pStyle w:val="19fff7"/>
      </w:pPr>
    </w:p>
    <w:p w14:paraId="0EC59737" w14:textId="77777777" w:rsidR="000939F5" w:rsidRPr="000939F5" w:rsidRDefault="000939F5" w:rsidP="000939F5">
      <w:pPr>
        <w:pStyle w:val="1"/>
      </w:pPr>
      <w:bookmarkStart w:id="12" w:name="_Toc408476067"/>
      <w:r w:rsidRPr="000939F5">
        <w:lastRenderedPageBreak/>
        <w:t>Используемые технические средства</w:t>
      </w:r>
      <w:bookmarkEnd w:id="12"/>
    </w:p>
    <w:p w14:paraId="59BB1D23" w14:textId="77777777" w:rsidR="005B5BDF" w:rsidRPr="005B5BDF" w:rsidRDefault="005B5BDF" w:rsidP="005B5BDF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Аппаратные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>: ПК с минимальными системными требованиями (2 ядра, 1 ГБ ОЗУ).</w:t>
      </w:r>
    </w:p>
    <w:p w14:paraId="7A59C0B9" w14:textId="77777777" w:rsidR="005B5BDF" w:rsidRPr="005B5BDF" w:rsidRDefault="005B5BDF" w:rsidP="005B5BDF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/>
        <w:rPr>
          <w:rFonts w:ascii="Segoe UI" w:hAnsi="Segoe UI" w:cs="Segoe UI"/>
          <w:szCs w:val="24"/>
        </w:rPr>
      </w:pPr>
      <w:r w:rsidRPr="005B5BDF">
        <w:rPr>
          <w:rFonts w:ascii="Segoe UI" w:hAnsi="Segoe UI" w:cs="Segoe UI"/>
          <w:b/>
          <w:bCs/>
          <w:szCs w:val="24"/>
          <w:bdr w:val="single" w:sz="2" w:space="0" w:color="E5E7EB" w:frame="1"/>
        </w:rPr>
        <w:t>Программные средства</w:t>
      </w:r>
      <w:r w:rsidRPr="005B5BDF">
        <w:rPr>
          <w:rFonts w:ascii="Segoe UI" w:hAnsi="Segoe UI" w:cs="Segoe UI"/>
          <w:szCs w:val="24"/>
          <w:bdr w:val="single" w:sz="2" w:space="0" w:color="E5E7EB" w:frame="1"/>
        </w:rPr>
        <w:t xml:space="preserve">: Python, PyQt5, </w:t>
      </w:r>
      <w:proofErr w:type="spellStart"/>
      <w:r w:rsidRPr="005B5BDF">
        <w:rPr>
          <w:rFonts w:ascii="Segoe UI" w:hAnsi="Segoe UI" w:cs="Segoe UI"/>
          <w:szCs w:val="24"/>
          <w:bdr w:val="single" w:sz="2" w:space="0" w:color="E5E7EB" w:frame="1"/>
        </w:rPr>
        <w:t>PostgreSQL</w:t>
      </w:r>
      <w:proofErr w:type="spellEnd"/>
      <w:r w:rsidRPr="005B5BDF">
        <w:rPr>
          <w:rFonts w:ascii="Segoe UI" w:hAnsi="Segoe UI" w:cs="Segoe UI"/>
          <w:szCs w:val="24"/>
          <w:bdr w:val="single" w:sz="2" w:space="0" w:color="E5E7EB" w:frame="1"/>
        </w:rPr>
        <w:t>, JSON.</w:t>
      </w:r>
    </w:p>
    <w:p w14:paraId="4D46C377" w14:textId="77777777" w:rsidR="000939F5" w:rsidRPr="000939F5" w:rsidRDefault="000939F5" w:rsidP="004A689E">
      <w:pPr>
        <w:pStyle w:val="19a0"/>
      </w:pPr>
      <w:r w:rsidRPr="000939F5">
        <w:t>В разделе «Используемые технические средства» должны быть указаны типы электронно-вычислительных машин и устройств, которые используются при работе программы.</w:t>
      </w:r>
    </w:p>
    <w:p w14:paraId="2EC585B2" w14:textId="77777777" w:rsidR="000939F5" w:rsidRDefault="000939F5" w:rsidP="0053416F">
      <w:pPr>
        <w:pStyle w:val="198"/>
      </w:pPr>
    </w:p>
    <w:p w14:paraId="6AA6D2DB" w14:textId="77777777" w:rsidR="004A689E" w:rsidRPr="004A689E" w:rsidRDefault="004A689E" w:rsidP="000939F5">
      <w:pPr>
        <w:pStyle w:val="19fff7"/>
      </w:pPr>
    </w:p>
    <w:p w14:paraId="1CF4098E" w14:textId="77777777" w:rsidR="000939F5" w:rsidRPr="000939F5" w:rsidRDefault="000939F5" w:rsidP="000939F5">
      <w:pPr>
        <w:pStyle w:val="1"/>
      </w:pPr>
      <w:bookmarkStart w:id="13" w:name="_Toc408476068"/>
      <w:r w:rsidRPr="000939F5">
        <w:lastRenderedPageBreak/>
        <w:t>Вызов и загрузка</w:t>
      </w:r>
      <w:bookmarkEnd w:id="13"/>
    </w:p>
    <w:p w14:paraId="591F58F0" w14:textId="77777777" w:rsidR="000939F5" w:rsidRDefault="004A689E" w:rsidP="004A689E">
      <w:pPr>
        <w:pStyle w:val="2"/>
      </w:pPr>
      <w:bookmarkStart w:id="14" w:name="_Toc408476069"/>
      <w:r w:rsidRPr="000939F5">
        <w:t xml:space="preserve">Способ </w:t>
      </w:r>
      <w:r w:rsidR="000939F5" w:rsidRPr="000939F5">
        <w:t>вызова программы с со</w:t>
      </w:r>
      <w:r>
        <w:t>ответствующего носителя данных</w:t>
      </w:r>
      <w:bookmarkEnd w:id="14"/>
    </w:p>
    <w:p w14:paraId="22A3CC8D" w14:textId="4BA08AFF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Запуск через исполняемый файл (</w:t>
      </w:r>
      <w:proofErr w:type="spellStart"/>
      <w:r>
        <w:rPr>
          <w:rFonts w:ascii="Segoe UI" w:hAnsi="Segoe UI" w:cs="Segoe UI"/>
        </w:rPr>
        <w:t>exe</w:t>
      </w:r>
      <w:proofErr w:type="spellEnd"/>
      <w:r>
        <w:rPr>
          <w:rFonts w:ascii="Segoe UI" w:hAnsi="Segoe UI" w:cs="Segoe UI"/>
        </w:rPr>
        <w:t xml:space="preserve">), созданный с помощью </w:t>
      </w:r>
      <w:proofErr w:type="spellStart"/>
      <w:r>
        <w:rPr>
          <w:rFonts w:ascii="Segoe UI" w:hAnsi="Segoe UI" w:cs="Segoe UI"/>
        </w:rPr>
        <w:t>PyInstaller</w:t>
      </w:r>
      <w:proofErr w:type="spellEnd"/>
      <w:r>
        <w:rPr>
          <w:rFonts w:ascii="Segoe UI" w:hAnsi="Segoe UI" w:cs="Segoe UI"/>
        </w:rPr>
        <w:t>.</w:t>
      </w:r>
    </w:p>
    <w:p w14:paraId="00EAFD24" w14:textId="77777777" w:rsidR="004A689E" w:rsidRPr="004A689E" w:rsidRDefault="004A689E" w:rsidP="0053416F">
      <w:pPr>
        <w:pStyle w:val="19fff7"/>
        <w:rPr>
          <w:lang w:eastAsia="ru-RU"/>
        </w:rPr>
      </w:pPr>
    </w:p>
    <w:p w14:paraId="51FDFF3B" w14:textId="77777777" w:rsidR="000939F5" w:rsidRDefault="004A689E" w:rsidP="004A689E">
      <w:pPr>
        <w:pStyle w:val="2"/>
      </w:pPr>
      <w:bookmarkStart w:id="15" w:name="_Toc408476070"/>
      <w:r w:rsidRPr="000939F5">
        <w:t xml:space="preserve">Входные </w:t>
      </w:r>
      <w:r>
        <w:t>точки в программу</w:t>
      </w:r>
      <w:bookmarkEnd w:id="15"/>
    </w:p>
    <w:p w14:paraId="18355A45" w14:textId="7E896653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Главное окно приложения, где пользователь вводит данные для конвертации.</w:t>
      </w:r>
    </w:p>
    <w:p w14:paraId="51D4D438" w14:textId="77777777" w:rsidR="004A689E" w:rsidRPr="004A689E" w:rsidRDefault="004A689E" w:rsidP="0053416F">
      <w:pPr>
        <w:pStyle w:val="19fff7"/>
        <w:rPr>
          <w:lang w:eastAsia="ru-RU"/>
        </w:rPr>
      </w:pPr>
    </w:p>
    <w:p w14:paraId="6CDE494C" w14:textId="77777777" w:rsidR="004A689E" w:rsidRDefault="004A689E" w:rsidP="004A689E">
      <w:pPr>
        <w:pStyle w:val="2"/>
      </w:pPr>
      <w:bookmarkStart w:id="16" w:name="_Toc408476071"/>
      <w:r>
        <w:t>А</w:t>
      </w:r>
      <w:r w:rsidR="000939F5" w:rsidRPr="000939F5">
        <w:t>дреса загрузки</w:t>
      </w:r>
      <w:bookmarkEnd w:id="16"/>
    </w:p>
    <w:p w14:paraId="26AEEA76" w14:textId="7026070C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загружается в оперативную память при запуске исполняемого файла.</w:t>
      </w:r>
    </w:p>
    <w:p w14:paraId="1F658277" w14:textId="77777777" w:rsidR="004A689E" w:rsidRPr="004A689E" w:rsidRDefault="004A689E" w:rsidP="0053416F">
      <w:pPr>
        <w:pStyle w:val="19fff7"/>
        <w:rPr>
          <w:lang w:eastAsia="ru-RU"/>
        </w:rPr>
      </w:pPr>
    </w:p>
    <w:p w14:paraId="144AE1A8" w14:textId="77777777" w:rsidR="004A689E" w:rsidRDefault="004A689E" w:rsidP="004A689E">
      <w:pPr>
        <w:pStyle w:val="2"/>
      </w:pPr>
      <w:bookmarkStart w:id="17" w:name="_Toc408476072"/>
      <w:r w:rsidRPr="000939F5">
        <w:t xml:space="preserve">Сведения </w:t>
      </w:r>
      <w:r w:rsidR="000939F5" w:rsidRPr="000939F5">
        <w:t>об использовании оперативной памяти</w:t>
      </w:r>
      <w:bookmarkEnd w:id="17"/>
    </w:p>
    <w:p w14:paraId="17BF9604" w14:textId="62E1F704" w:rsid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Программа использует минимальное количество памяти для работы с данными о валютах и результатами конвертации.</w:t>
      </w:r>
    </w:p>
    <w:p w14:paraId="2BEAE2D5" w14:textId="77777777" w:rsidR="004A689E" w:rsidRPr="004A689E" w:rsidRDefault="004A689E" w:rsidP="0053416F">
      <w:pPr>
        <w:pStyle w:val="19fff7"/>
        <w:rPr>
          <w:lang w:eastAsia="ru-RU"/>
        </w:rPr>
      </w:pPr>
    </w:p>
    <w:p w14:paraId="6D0CD4E0" w14:textId="77777777" w:rsidR="000939F5" w:rsidRDefault="004A689E" w:rsidP="004A689E">
      <w:pPr>
        <w:pStyle w:val="2"/>
      </w:pPr>
      <w:bookmarkStart w:id="18" w:name="_Toc408476073"/>
      <w:r w:rsidRPr="000939F5">
        <w:t xml:space="preserve">Объем </w:t>
      </w:r>
      <w:r w:rsidR="000939F5" w:rsidRPr="000939F5">
        <w:t>прог</w:t>
      </w:r>
      <w:r>
        <w:t>раммы</w:t>
      </w:r>
      <w:bookmarkEnd w:id="18"/>
    </w:p>
    <w:p w14:paraId="204F8ADD" w14:textId="3DE65A17" w:rsidR="004A689E" w:rsidRPr="004A689E" w:rsidRDefault="005B5BDF" w:rsidP="004A689E">
      <w:pPr>
        <w:pStyle w:val="198"/>
        <w:rPr>
          <w:lang w:eastAsia="ru-RU"/>
        </w:rPr>
      </w:pPr>
      <w:r>
        <w:rPr>
          <w:rFonts w:ascii="Segoe UI" w:hAnsi="Segoe UI" w:cs="Segoe UI"/>
        </w:rPr>
        <w:t>Объем программы составляет около 10 МБ, включая все зависимости и библиотеки.</w:t>
      </w:r>
    </w:p>
    <w:p w14:paraId="268F12EF" w14:textId="77777777" w:rsidR="000939F5" w:rsidRDefault="000939F5" w:rsidP="000939F5">
      <w:pPr>
        <w:pStyle w:val="19fff7"/>
      </w:pPr>
    </w:p>
    <w:p w14:paraId="59D61BB6" w14:textId="77777777" w:rsidR="000939F5" w:rsidRPr="000939F5" w:rsidRDefault="000939F5" w:rsidP="000939F5">
      <w:pPr>
        <w:pStyle w:val="1"/>
      </w:pPr>
      <w:bookmarkStart w:id="19" w:name="_Toc408476074"/>
      <w:r w:rsidRPr="000939F5">
        <w:lastRenderedPageBreak/>
        <w:t>Входные данные</w:t>
      </w:r>
      <w:bookmarkEnd w:id="19"/>
    </w:p>
    <w:p w14:paraId="05F1FA80" w14:textId="77777777" w:rsidR="000939F5" w:rsidRDefault="0053416F" w:rsidP="0053416F">
      <w:pPr>
        <w:pStyle w:val="2"/>
      </w:pPr>
      <w:bookmarkStart w:id="20" w:name="_Toc408476075"/>
      <w:r w:rsidRPr="000939F5">
        <w:t>Характер</w:t>
      </w:r>
      <w:r w:rsidR="000939F5" w:rsidRPr="000939F5">
        <w:t>, организация и предварительная подготовка входных данных</w:t>
      </w:r>
      <w:bookmarkEnd w:id="20"/>
    </w:p>
    <w:p w14:paraId="2F23AAC3" w14:textId="7C921C91" w:rsid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>Входными данными являются суммы в выбранной валюте и выбранные валюты для конвертации.</w:t>
      </w:r>
    </w:p>
    <w:p w14:paraId="065ABF67" w14:textId="77777777" w:rsidR="0053416F" w:rsidRPr="0053416F" w:rsidRDefault="0053416F" w:rsidP="0053416F">
      <w:pPr>
        <w:pStyle w:val="19fff7"/>
        <w:rPr>
          <w:lang w:eastAsia="ru-RU"/>
        </w:rPr>
      </w:pPr>
    </w:p>
    <w:p w14:paraId="626D8D9C" w14:textId="77777777" w:rsidR="000939F5" w:rsidRDefault="0053416F" w:rsidP="0053416F">
      <w:pPr>
        <w:pStyle w:val="2"/>
      </w:pPr>
      <w:bookmarkStart w:id="21" w:name="_Toc408476076"/>
      <w:r w:rsidRPr="000939F5">
        <w:t>Формат</w:t>
      </w:r>
      <w:r w:rsidR="000939F5" w:rsidRPr="000939F5">
        <w:t>, описание и спо</w:t>
      </w:r>
      <w:r>
        <w:t>соб кодирования входных данных</w:t>
      </w:r>
      <w:bookmarkEnd w:id="21"/>
    </w:p>
    <w:p w14:paraId="1FDE868C" w14:textId="4715E5E6" w:rsidR="0053416F" w:rsidRPr="0053416F" w:rsidRDefault="005B5BDF" w:rsidP="0053416F">
      <w:pPr>
        <w:pStyle w:val="198"/>
        <w:rPr>
          <w:lang w:eastAsia="ru-RU"/>
        </w:rPr>
      </w:pPr>
      <w:r>
        <w:rPr>
          <w:rFonts w:ascii="Segoe UI" w:hAnsi="Segoe UI" w:cs="Segoe UI"/>
        </w:rPr>
        <w:t xml:space="preserve">Данные вводятся в текстовые поля интерфейса и обрабатываются в формате </w:t>
      </w:r>
      <w:proofErr w:type="spellStart"/>
      <w:r>
        <w:rPr>
          <w:rFonts w:ascii="Segoe UI" w:hAnsi="Segoe UI" w:cs="Segoe UI"/>
        </w:rPr>
        <w:t>decimal</w:t>
      </w:r>
      <w:proofErr w:type="spellEnd"/>
      <w:r>
        <w:rPr>
          <w:rFonts w:ascii="Segoe UI" w:hAnsi="Segoe UI" w:cs="Segoe UI"/>
        </w:rPr>
        <w:t xml:space="preserve"> для точности расчетов.</w:t>
      </w:r>
    </w:p>
    <w:p w14:paraId="36DC596A" w14:textId="77777777" w:rsidR="000939F5" w:rsidRDefault="000939F5" w:rsidP="000939F5">
      <w:pPr>
        <w:pStyle w:val="19fff7"/>
      </w:pPr>
    </w:p>
    <w:p w14:paraId="3E5F05F5" w14:textId="77777777" w:rsidR="000939F5" w:rsidRPr="000939F5" w:rsidRDefault="000939F5" w:rsidP="000939F5">
      <w:pPr>
        <w:pStyle w:val="1"/>
      </w:pPr>
      <w:bookmarkStart w:id="22" w:name="_Toc408476077"/>
      <w:r w:rsidRPr="000939F5">
        <w:lastRenderedPageBreak/>
        <w:t>Выходные данные</w:t>
      </w:r>
      <w:bookmarkEnd w:id="22"/>
    </w:p>
    <w:p w14:paraId="5E7468A9" w14:textId="77777777" w:rsidR="000939F5" w:rsidRDefault="0053416F" w:rsidP="0053416F">
      <w:pPr>
        <w:pStyle w:val="2"/>
      </w:pPr>
      <w:bookmarkStart w:id="23" w:name="_Toc408476078"/>
      <w:r w:rsidRPr="000939F5">
        <w:t xml:space="preserve">Характер </w:t>
      </w:r>
      <w:r w:rsidR="000939F5" w:rsidRPr="000939F5">
        <w:t>и органи</w:t>
      </w:r>
      <w:r>
        <w:t>зация выходных данных</w:t>
      </w:r>
      <w:bookmarkEnd w:id="23"/>
    </w:p>
    <w:p w14:paraId="32E00160" w14:textId="4439ABDA" w:rsidR="0053416F" w:rsidRDefault="005B5BDF" w:rsidP="0053416F">
      <w:pPr>
        <w:pStyle w:val="198"/>
      </w:pPr>
      <w:r>
        <w:rPr>
          <w:rFonts w:ascii="Segoe UI" w:hAnsi="Segoe UI" w:cs="Segoe UI"/>
        </w:rPr>
        <w:t>Результаты конвертации отображаются в текстовом поле интерфейса после выполнения вычислений.</w:t>
      </w:r>
    </w:p>
    <w:p w14:paraId="56A17B84" w14:textId="77777777" w:rsidR="0053416F" w:rsidRPr="000939F5" w:rsidRDefault="0053416F" w:rsidP="000939F5">
      <w:pPr>
        <w:pStyle w:val="19fff7"/>
      </w:pPr>
    </w:p>
    <w:p w14:paraId="0C0C6746" w14:textId="77777777" w:rsidR="000939F5" w:rsidRPr="000939F5" w:rsidRDefault="0053416F" w:rsidP="0053416F">
      <w:pPr>
        <w:pStyle w:val="2"/>
      </w:pPr>
      <w:bookmarkStart w:id="24" w:name="_Toc408476079"/>
      <w:r w:rsidRPr="000939F5">
        <w:t>Формат</w:t>
      </w:r>
      <w:r w:rsidR="000939F5" w:rsidRPr="000939F5">
        <w:t>, описание и спос</w:t>
      </w:r>
      <w:r>
        <w:t>об кодирования выходных данных</w:t>
      </w:r>
      <w:bookmarkEnd w:id="24"/>
    </w:p>
    <w:p w14:paraId="52E2A69F" w14:textId="7864F9DE" w:rsidR="000939F5" w:rsidRPr="000939F5" w:rsidRDefault="005B5BDF" w:rsidP="0053416F">
      <w:pPr>
        <w:pStyle w:val="198"/>
      </w:pPr>
      <w:r>
        <w:rPr>
          <w:rFonts w:ascii="Segoe UI" w:hAnsi="Segoe UI" w:cs="Segoe UI"/>
        </w:rPr>
        <w:t xml:space="preserve">Результаты выводятся в формате </w:t>
      </w:r>
      <w:proofErr w:type="spellStart"/>
      <w:r>
        <w:rPr>
          <w:rFonts w:ascii="Segoe UI" w:hAnsi="Segoe UI" w:cs="Segoe UI"/>
        </w:rPr>
        <w:t>decimal</w:t>
      </w:r>
      <w:proofErr w:type="spellEnd"/>
      <w:r>
        <w:rPr>
          <w:rFonts w:ascii="Segoe UI" w:hAnsi="Segoe UI" w:cs="Segoe UI"/>
        </w:rPr>
        <w:t xml:space="preserve"> с двумя знаками после запятой.</w:t>
      </w:r>
    </w:p>
    <w:p w14:paraId="5C1EF275" w14:textId="77777777" w:rsidR="000611C2" w:rsidRPr="000939F5" w:rsidRDefault="000611C2" w:rsidP="00E81178">
      <w:pPr>
        <w:pStyle w:val="19fff7"/>
      </w:pPr>
    </w:p>
    <w:sectPr w:rsidR="000611C2" w:rsidRPr="000939F5" w:rsidSect="005B5BDF">
      <w:pgSz w:w="11906" w:h="16838" w:code="9"/>
      <w:pgMar w:top="1418" w:right="567" w:bottom="851" w:left="1134" w:header="284" w:footer="34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8C5C4" w14:textId="77777777" w:rsidR="009B49F5" w:rsidRDefault="009B49F5" w:rsidP="001B061D">
      <w:r>
        <w:separator/>
      </w:r>
    </w:p>
    <w:p w14:paraId="1857A388" w14:textId="77777777" w:rsidR="009B49F5" w:rsidRDefault="009B49F5" w:rsidP="001B061D"/>
  </w:endnote>
  <w:endnote w:type="continuationSeparator" w:id="0">
    <w:p w14:paraId="4EC0B2B6" w14:textId="77777777" w:rsidR="009B49F5" w:rsidRDefault="009B49F5" w:rsidP="001B061D">
      <w:r>
        <w:continuationSeparator/>
      </w:r>
    </w:p>
    <w:p w14:paraId="5194BDAB" w14:textId="77777777" w:rsidR="009B49F5" w:rsidRDefault="009B49F5" w:rsidP="001B061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93B7" w14:textId="77777777" w:rsidR="009B49F5" w:rsidRDefault="009B49F5" w:rsidP="001B061D">
      <w:r>
        <w:separator/>
      </w:r>
    </w:p>
    <w:p w14:paraId="78148B99" w14:textId="77777777" w:rsidR="009B49F5" w:rsidRDefault="009B49F5" w:rsidP="001B061D"/>
  </w:footnote>
  <w:footnote w:type="continuationSeparator" w:id="0">
    <w:p w14:paraId="746E0975" w14:textId="77777777" w:rsidR="009B49F5" w:rsidRDefault="009B49F5" w:rsidP="001B061D">
      <w:r>
        <w:continuationSeparator/>
      </w:r>
    </w:p>
    <w:p w14:paraId="3C6DB2F5" w14:textId="77777777" w:rsidR="009B49F5" w:rsidRDefault="009B49F5" w:rsidP="001B061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E88"/>
    <w:multiLevelType w:val="multilevel"/>
    <w:tmpl w:val="F6909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E7286"/>
    <w:multiLevelType w:val="hybridMultilevel"/>
    <w:tmpl w:val="B1F0C178"/>
    <w:lvl w:ilvl="0" w:tplc="131455A2">
      <w:start w:val="1"/>
      <w:numFmt w:val="russianLower"/>
      <w:pStyle w:val="193"/>
      <w:lvlText w:val="%1)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77E7B"/>
    <w:multiLevelType w:val="hybridMultilevel"/>
    <w:tmpl w:val="5492F7E2"/>
    <w:lvl w:ilvl="0" w:tplc="78CE1B22">
      <w:start w:val="1"/>
      <w:numFmt w:val="bullet"/>
      <w:pStyle w:val="191"/>
      <w:lvlText w:val="–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C4CCA"/>
    <w:multiLevelType w:val="hybridMultilevel"/>
    <w:tmpl w:val="16787238"/>
    <w:lvl w:ilvl="0" w:tplc="A230A2B2">
      <w:start w:val="1"/>
      <w:numFmt w:val="bullet"/>
      <w:pStyle w:val="192"/>
      <w:lvlText w:val="–"/>
      <w:lvlJc w:val="left"/>
      <w:pPr>
        <w:tabs>
          <w:tab w:val="num" w:pos="1077"/>
        </w:tabs>
        <w:ind w:left="1077" w:hanging="357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2B03A4"/>
    <w:multiLevelType w:val="hybridMultilevel"/>
    <w:tmpl w:val="4D004704"/>
    <w:lvl w:ilvl="0" w:tplc="E5CA26E2">
      <w:start w:val="1"/>
      <w:numFmt w:val="decimal"/>
      <w:pStyle w:val="19"/>
      <w:lvlText w:val="%1)"/>
      <w:lvlJc w:val="left"/>
      <w:pPr>
        <w:tabs>
          <w:tab w:val="num" w:pos="1361"/>
        </w:tabs>
        <w:ind w:left="1361" w:hanging="34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16926F3"/>
    <w:multiLevelType w:val="multilevel"/>
    <w:tmpl w:val="9B86FD30"/>
    <w:lvl w:ilvl="0">
      <w:start w:val="1"/>
      <w:numFmt w:val="decimal"/>
      <w:pStyle w:val="190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4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6" w15:restartNumberingAfterBreak="0">
    <w:nsid w:val="16B5502A"/>
    <w:multiLevelType w:val="multilevel"/>
    <w:tmpl w:val="2280E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8744206"/>
    <w:multiLevelType w:val="hybridMultilevel"/>
    <w:tmpl w:val="ED10239C"/>
    <w:lvl w:ilvl="0" w:tplc="BCD81ACC">
      <w:start w:val="1"/>
      <w:numFmt w:val="lowerRoman"/>
      <w:lvlText w:val="%1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E95E6B"/>
    <w:multiLevelType w:val="multilevel"/>
    <w:tmpl w:val="F31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C0744F9"/>
    <w:multiLevelType w:val="hybridMultilevel"/>
    <w:tmpl w:val="2C869738"/>
    <w:lvl w:ilvl="0" w:tplc="B9FC9612">
      <w:start w:val="1"/>
      <w:numFmt w:val="decimal"/>
      <w:pStyle w:val="195"/>
      <w:lvlText w:val="%1.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275FEE"/>
    <w:multiLevelType w:val="multilevel"/>
    <w:tmpl w:val="65D65A76"/>
    <w:name w:val="19_Num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DD75415"/>
    <w:multiLevelType w:val="hybridMultilevel"/>
    <w:tmpl w:val="2BBAFEA2"/>
    <w:lvl w:ilvl="0" w:tplc="908CAD92">
      <w:start w:val="1"/>
      <w:numFmt w:val="decimal"/>
      <w:pStyle w:val="1910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953D8"/>
    <w:multiLevelType w:val="hybridMultilevel"/>
    <w:tmpl w:val="7CA8E036"/>
    <w:lvl w:ilvl="0" w:tplc="ED80EBF4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3C28EF"/>
    <w:multiLevelType w:val="multilevel"/>
    <w:tmpl w:val="8AD0F84C"/>
    <w:lvl w:ilvl="0">
      <w:start w:val="1"/>
      <w:numFmt w:val="bullet"/>
      <w:pStyle w:val="1911"/>
      <w:lvlText w:val="–"/>
      <w:lvlJc w:val="left"/>
      <w:pPr>
        <w:tabs>
          <w:tab w:val="num" w:pos="1191"/>
        </w:tabs>
        <w:ind w:left="1191" w:hanging="471"/>
      </w:pPr>
      <w:rPr>
        <w:rFonts w:ascii="Times New Roman" w:hAnsi="Times New Roman" w:cs="Times New Roman" w:hint="default"/>
      </w:rPr>
    </w:lvl>
    <w:lvl w:ilvl="1">
      <w:start w:val="1"/>
      <w:numFmt w:val="bullet"/>
      <w:pStyle w:val="1920"/>
      <w:lvlText w:val="–"/>
      <w:lvlJc w:val="left"/>
      <w:pPr>
        <w:tabs>
          <w:tab w:val="num" w:pos="1888"/>
        </w:tabs>
        <w:ind w:left="1888" w:hanging="470"/>
      </w:pPr>
      <w:rPr>
        <w:rFonts w:ascii="Times New Roman" w:hAnsi="Times New Roman" w:cs="Times New Roman" w:hint="default"/>
      </w:rPr>
    </w:lvl>
    <w:lvl w:ilvl="2">
      <w:start w:val="1"/>
      <w:numFmt w:val="bullet"/>
      <w:pStyle w:val="1930"/>
      <w:lvlText w:val="–"/>
      <w:lvlJc w:val="left"/>
      <w:pPr>
        <w:tabs>
          <w:tab w:val="num" w:pos="2586"/>
        </w:tabs>
        <w:ind w:left="2586" w:hanging="471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7630277"/>
    <w:multiLevelType w:val="multilevel"/>
    <w:tmpl w:val="D60AF110"/>
    <w:lvl w:ilvl="0">
      <w:start w:val="1"/>
      <w:numFmt w:val="decimal"/>
      <w:pStyle w:val="1912"/>
      <w:suff w:val="nothing"/>
      <w:lvlText w:val="ПРИЛОЖЕНИЕ %1"/>
      <w:lvlJc w:val="left"/>
      <w:pPr>
        <w:ind w:left="0" w:firstLine="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u w:val="none"/>
        <w:effect w:val="none"/>
        <w:vertAlign w:val="baseline"/>
        <w:em w:val="none"/>
        <w:lang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921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1931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1940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1950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5" w15:restartNumberingAfterBreak="0">
    <w:nsid w:val="3AA45B7A"/>
    <w:multiLevelType w:val="hybridMultilevel"/>
    <w:tmpl w:val="DACC543C"/>
    <w:lvl w:ilvl="0" w:tplc="6098125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6B2817"/>
    <w:multiLevelType w:val="multilevel"/>
    <w:tmpl w:val="E692201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7" w15:restartNumberingAfterBreak="0">
    <w:nsid w:val="3E74162B"/>
    <w:multiLevelType w:val="multilevel"/>
    <w:tmpl w:val="2EBC3D62"/>
    <w:styleLink w:val="a"/>
    <w:lvl w:ilvl="0">
      <w:start w:val="1"/>
      <w:numFmt w:val="upperLetter"/>
      <w:lvlText w:val="Приложение %1."/>
      <w:lvlJc w:val="left"/>
      <w:pPr>
        <w:tabs>
          <w:tab w:val="num" w:pos="1004"/>
        </w:tabs>
        <w:ind w:left="0" w:firstLine="0"/>
      </w:pPr>
      <w:rPr>
        <w:rFonts w:ascii="Arial" w:hAnsi="Arial" w:hint="default"/>
        <w:sz w:val="36"/>
      </w:rPr>
    </w:lvl>
    <w:lvl w:ilvl="1">
      <w:start w:val="1"/>
      <w:numFmt w:val="decimal"/>
      <w:lvlText w:val="%1.%2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882"/>
        </w:tabs>
        <w:ind w:left="3882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8" w15:restartNumberingAfterBreak="0">
    <w:nsid w:val="41663985"/>
    <w:multiLevelType w:val="multilevel"/>
    <w:tmpl w:val="DA0A405C"/>
    <w:lvl w:ilvl="0">
      <w:start w:val="1"/>
      <w:numFmt w:val="decimal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147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14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985"/>
        </w:tabs>
        <w:ind w:left="720" w:firstLine="0"/>
      </w:pPr>
      <w:rPr>
        <w:rFonts w:ascii="Arial" w:hAnsi="Arial" w:cs="Times New Roman" w:hint="default"/>
        <w:b w:val="0"/>
        <w:bCs w:val="0"/>
        <w:i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lang w:val="x-none" w:eastAsia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Text w:val="%1.%2.%3.%4.%5.%6"/>
      <w:lvlJc w:val="left"/>
      <w:pPr>
        <w:tabs>
          <w:tab w:val="num" w:pos="4026"/>
        </w:tabs>
        <w:ind w:left="402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70"/>
        </w:tabs>
        <w:ind w:left="417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14"/>
        </w:tabs>
        <w:ind w:left="43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58"/>
        </w:tabs>
        <w:ind w:left="4458" w:hanging="1584"/>
      </w:pPr>
      <w:rPr>
        <w:rFonts w:hint="default"/>
      </w:rPr>
    </w:lvl>
  </w:abstractNum>
  <w:abstractNum w:abstractNumId="19" w15:restartNumberingAfterBreak="0">
    <w:nsid w:val="41A52074"/>
    <w:multiLevelType w:val="hybridMultilevel"/>
    <w:tmpl w:val="D8387918"/>
    <w:lvl w:ilvl="0" w:tplc="27BA98B8">
      <w:start w:val="1"/>
      <w:numFmt w:val="bullet"/>
      <w:lvlText w:val="–"/>
      <w:lvlJc w:val="left"/>
      <w:pPr>
        <w:tabs>
          <w:tab w:val="num" w:pos="2586"/>
        </w:tabs>
        <w:ind w:left="2586" w:hanging="471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090A20"/>
    <w:multiLevelType w:val="hybridMultilevel"/>
    <w:tmpl w:val="2C70151A"/>
    <w:lvl w:ilvl="0" w:tplc="0A1AF750">
      <w:start w:val="1"/>
      <w:numFmt w:val="bullet"/>
      <w:lvlText w:val="–"/>
      <w:lvlJc w:val="left"/>
      <w:pPr>
        <w:tabs>
          <w:tab w:val="num" w:pos="1888"/>
        </w:tabs>
        <w:ind w:left="1888" w:hanging="47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E619E"/>
    <w:multiLevelType w:val="multilevel"/>
    <w:tmpl w:val="448AD234"/>
    <w:name w:val="19_ProcedureList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2" w15:restartNumberingAfterBreak="0">
    <w:nsid w:val="5A327791"/>
    <w:multiLevelType w:val="hybridMultilevel"/>
    <w:tmpl w:val="D52A515E"/>
    <w:lvl w:ilvl="0" w:tplc="A76C7870">
      <w:start w:val="1"/>
      <w:numFmt w:val="decimal"/>
      <w:pStyle w:val="1922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0673B2"/>
    <w:multiLevelType w:val="multilevel"/>
    <w:tmpl w:val="96B06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D392481"/>
    <w:multiLevelType w:val="multilevel"/>
    <w:tmpl w:val="4A447098"/>
    <w:lvl w:ilvl="0">
      <w:start w:val="1"/>
      <w:numFmt w:val="decimal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5841A5"/>
    <w:multiLevelType w:val="multilevel"/>
    <w:tmpl w:val="1F205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0E56E77"/>
    <w:multiLevelType w:val="multilevel"/>
    <w:tmpl w:val="59F8E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3EC2B42"/>
    <w:multiLevelType w:val="hybridMultilevel"/>
    <w:tmpl w:val="7D300104"/>
    <w:lvl w:ilvl="0" w:tplc="643A9FA0">
      <w:start w:val="1"/>
      <w:numFmt w:val="decimal"/>
      <w:pStyle w:val="196"/>
      <w:lvlText w:val="[%1]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CE37F14"/>
    <w:multiLevelType w:val="multilevel"/>
    <w:tmpl w:val="4B88308C"/>
    <w:name w:val="19_BulletList"/>
    <w:lvl w:ilvl="0">
      <w:start w:val="1"/>
      <w:numFmt w:val="bullet"/>
      <w:lvlText w:val=""/>
      <w:lvlJc w:val="left"/>
      <w:pPr>
        <w:tabs>
          <w:tab w:val="num" w:pos="1191"/>
        </w:tabs>
        <w:ind w:left="1191" w:hanging="471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1888"/>
        </w:tabs>
        <w:ind w:left="1888" w:hanging="47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tabs>
          <w:tab w:val="num" w:pos="2586"/>
        </w:tabs>
        <w:ind w:left="2586" w:hanging="471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3012FC2"/>
    <w:multiLevelType w:val="multilevel"/>
    <w:tmpl w:val="CD06FF9A"/>
    <w:name w:val="19_Headiings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."/>
      <w:lvlJc w:val="left"/>
      <w:pPr>
        <w:tabs>
          <w:tab w:val="num" w:pos="1644"/>
        </w:tabs>
        <w:ind w:left="72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tabs>
          <w:tab w:val="num" w:pos="1871"/>
        </w:tabs>
        <w:ind w:left="720" w:firstLine="0"/>
      </w:pPr>
      <w:rPr>
        <w:rFonts w:ascii="Arial" w:hAnsi="Arial" w:hint="default"/>
        <w:b/>
        <w:i w:val="0"/>
        <w:sz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985"/>
        </w:tabs>
        <w:ind w:left="720" w:firstLine="0"/>
      </w:pPr>
      <w:rPr>
        <w:rFonts w:ascii="Arial" w:hAnsi="Arial" w:hint="default"/>
        <w:b/>
        <w:i w:val="0"/>
        <w:sz w:val="24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2155"/>
        </w:tabs>
        <w:ind w:left="720" w:firstLine="0"/>
      </w:pPr>
      <w:rPr>
        <w:rFonts w:ascii="Arial" w:hAnsi="Arial" w:hint="default"/>
        <w:b w:val="0"/>
        <w:i/>
        <w:sz w:val="24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325"/>
        </w:tabs>
        <w:ind w:left="72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7C970AA1"/>
    <w:multiLevelType w:val="hybridMultilevel"/>
    <w:tmpl w:val="9BE2C800"/>
    <w:lvl w:ilvl="0" w:tplc="481EFE78">
      <w:start w:val="1"/>
      <w:numFmt w:val="bullet"/>
      <w:pStyle w:val="197"/>
      <w:lvlText w:val=""/>
      <w:lvlJc w:val="left"/>
      <w:pPr>
        <w:tabs>
          <w:tab w:val="num" w:pos="1191"/>
        </w:tabs>
        <w:ind w:left="1191" w:hanging="471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DD954C9"/>
    <w:multiLevelType w:val="hybridMultilevel"/>
    <w:tmpl w:val="D0387180"/>
    <w:lvl w:ilvl="0" w:tplc="7AEC4F9C">
      <w:start w:val="1"/>
      <w:numFmt w:val="russianLower"/>
      <w:lvlText w:val="%1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E974DE1"/>
    <w:multiLevelType w:val="multilevel"/>
    <w:tmpl w:val="630A13C0"/>
    <w:lvl w:ilvl="0">
      <w:start w:val="1"/>
      <w:numFmt w:val="decimal"/>
      <w:pStyle w:val="1913"/>
      <w:lvlText w:val="%1)"/>
      <w:lvlJc w:val="left"/>
      <w:pPr>
        <w:tabs>
          <w:tab w:val="num" w:pos="1191"/>
        </w:tabs>
        <w:ind w:left="1191" w:hanging="471"/>
      </w:pPr>
      <w:rPr>
        <w:rFonts w:hint="default"/>
      </w:rPr>
    </w:lvl>
    <w:lvl w:ilvl="1">
      <w:start w:val="1"/>
      <w:numFmt w:val="russianLower"/>
      <w:pStyle w:val="1923"/>
      <w:lvlText w:val="%2)"/>
      <w:lvlJc w:val="left"/>
      <w:pPr>
        <w:tabs>
          <w:tab w:val="num" w:pos="1888"/>
        </w:tabs>
        <w:ind w:left="1888" w:hanging="470"/>
      </w:pPr>
      <w:rPr>
        <w:rFonts w:hint="default"/>
      </w:rPr>
    </w:lvl>
    <w:lvl w:ilvl="2">
      <w:start w:val="1"/>
      <w:numFmt w:val="lowerRoman"/>
      <w:pStyle w:val="1932"/>
      <w:lvlText w:val="%3)"/>
      <w:lvlJc w:val="left"/>
      <w:pPr>
        <w:tabs>
          <w:tab w:val="num" w:pos="2586"/>
        </w:tabs>
        <w:ind w:left="2586" w:hanging="471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22"/>
  </w:num>
  <w:num w:numId="4">
    <w:abstractNumId w:val="1"/>
  </w:num>
  <w:num w:numId="5">
    <w:abstractNumId w:val="9"/>
  </w:num>
  <w:num w:numId="6">
    <w:abstractNumId w:val="4"/>
  </w:num>
  <w:num w:numId="7">
    <w:abstractNumId w:val="11"/>
  </w:num>
  <w:num w:numId="8">
    <w:abstractNumId w:val="17"/>
  </w:num>
  <w:num w:numId="9">
    <w:abstractNumId w:val="30"/>
  </w:num>
  <w:num w:numId="10">
    <w:abstractNumId w:val="14"/>
  </w:num>
  <w:num w:numId="11">
    <w:abstractNumId w:val="32"/>
  </w:num>
  <w:num w:numId="12">
    <w:abstractNumId w:val="5"/>
  </w:num>
  <w:num w:numId="13">
    <w:abstractNumId w:val="13"/>
  </w:num>
  <w:num w:numId="14">
    <w:abstractNumId w:val="3"/>
  </w:num>
  <w:num w:numId="15">
    <w:abstractNumId w:val="2"/>
    <w:lvlOverride w:ilvl="0">
      <w:startOverride w:val="1"/>
    </w:lvlOverride>
  </w:num>
  <w:num w:numId="16">
    <w:abstractNumId w:val="2"/>
  </w:num>
  <w:num w:numId="17">
    <w:abstractNumId w:val="18"/>
  </w:num>
  <w:num w:numId="18">
    <w:abstractNumId w:val="21"/>
  </w:num>
  <w:num w:numId="19">
    <w:abstractNumId w:val="10"/>
  </w:num>
  <w:num w:numId="20">
    <w:abstractNumId w:val="28"/>
  </w:num>
  <w:num w:numId="21">
    <w:abstractNumId w:val="16"/>
  </w:num>
  <w:num w:numId="22">
    <w:abstractNumId w:val="24"/>
  </w:num>
  <w:num w:numId="23">
    <w:abstractNumId w:val="12"/>
  </w:num>
  <w:num w:numId="24">
    <w:abstractNumId w:val="7"/>
  </w:num>
  <w:num w:numId="25">
    <w:abstractNumId w:val="31"/>
  </w:num>
  <w:num w:numId="26">
    <w:abstractNumId w:val="20"/>
  </w:num>
  <w:num w:numId="27">
    <w:abstractNumId w:val="19"/>
  </w:num>
  <w:num w:numId="28">
    <w:abstractNumId w:val="13"/>
    <w:lvlOverride w:ilvl="0">
      <w:startOverride w:val="1"/>
    </w:lvlOverride>
  </w:num>
  <w:num w:numId="29">
    <w:abstractNumId w:val="15"/>
  </w:num>
  <w:num w:numId="30">
    <w:abstractNumId w:val="20"/>
    <w:lvlOverride w:ilvl="0">
      <w:startOverride w:val="1"/>
    </w:lvlOverride>
  </w:num>
  <w:num w:numId="31">
    <w:abstractNumId w:val="19"/>
    <w:lvlOverride w:ilvl="0">
      <w:startOverride w:val="1"/>
    </w:lvlOverride>
  </w:num>
  <w:num w:numId="32">
    <w:abstractNumId w:val="19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</w:num>
  <w:num w:numId="36">
    <w:abstractNumId w:val="25"/>
  </w:num>
  <w:num w:numId="37">
    <w:abstractNumId w:val="8"/>
  </w:num>
  <w:num w:numId="38">
    <w:abstractNumId w:val="0"/>
  </w:num>
  <w:num w:numId="39">
    <w:abstractNumId w:val="23"/>
  </w:num>
  <w:num w:numId="40">
    <w:abstractNumId w:val="26"/>
  </w:num>
  <w:num w:numId="41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DB5"/>
    <w:rsid w:val="000015AE"/>
    <w:rsid w:val="00002A63"/>
    <w:rsid w:val="000049BD"/>
    <w:rsid w:val="00005458"/>
    <w:rsid w:val="00006327"/>
    <w:rsid w:val="0001094F"/>
    <w:rsid w:val="00011565"/>
    <w:rsid w:val="00011A36"/>
    <w:rsid w:val="000120C8"/>
    <w:rsid w:val="0001239C"/>
    <w:rsid w:val="00013460"/>
    <w:rsid w:val="000153BB"/>
    <w:rsid w:val="0001774A"/>
    <w:rsid w:val="00020EE5"/>
    <w:rsid w:val="00021274"/>
    <w:rsid w:val="00021FA2"/>
    <w:rsid w:val="0002354C"/>
    <w:rsid w:val="00024303"/>
    <w:rsid w:val="000244EC"/>
    <w:rsid w:val="0002724A"/>
    <w:rsid w:val="000273CD"/>
    <w:rsid w:val="00027F35"/>
    <w:rsid w:val="000307C3"/>
    <w:rsid w:val="00030F40"/>
    <w:rsid w:val="00031841"/>
    <w:rsid w:val="00032A3D"/>
    <w:rsid w:val="000331E2"/>
    <w:rsid w:val="00034037"/>
    <w:rsid w:val="000348E0"/>
    <w:rsid w:val="00035903"/>
    <w:rsid w:val="000361C2"/>
    <w:rsid w:val="000376F6"/>
    <w:rsid w:val="00037995"/>
    <w:rsid w:val="0004091C"/>
    <w:rsid w:val="00040DB6"/>
    <w:rsid w:val="000425EA"/>
    <w:rsid w:val="000432A0"/>
    <w:rsid w:val="00044633"/>
    <w:rsid w:val="000460EE"/>
    <w:rsid w:val="0004656B"/>
    <w:rsid w:val="00047CEA"/>
    <w:rsid w:val="00047E5B"/>
    <w:rsid w:val="000501A2"/>
    <w:rsid w:val="00050583"/>
    <w:rsid w:val="00050F69"/>
    <w:rsid w:val="00051DAF"/>
    <w:rsid w:val="00052358"/>
    <w:rsid w:val="0005289F"/>
    <w:rsid w:val="00054E76"/>
    <w:rsid w:val="00055FCC"/>
    <w:rsid w:val="00057028"/>
    <w:rsid w:val="000575F9"/>
    <w:rsid w:val="00057E61"/>
    <w:rsid w:val="00061044"/>
    <w:rsid w:val="000611C2"/>
    <w:rsid w:val="00061C2D"/>
    <w:rsid w:val="000634B5"/>
    <w:rsid w:val="00063587"/>
    <w:rsid w:val="0006439F"/>
    <w:rsid w:val="00065073"/>
    <w:rsid w:val="00067291"/>
    <w:rsid w:val="0007283C"/>
    <w:rsid w:val="00073100"/>
    <w:rsid w:val="00075C1C"/>
    <w:rsid w:val="00076391"/>
    <w:rsid w:val="000767D9"/>
    <w:rsid w:val="00076F9C"/>
    <w:rsid w:val="00080585"/>
    <w:rsid w:val="00081223"/>
    <w:rsid w:val="00081C81"/>
    <w:rsid w:val="0008302B"/>
    <w:rsid w:val="0008350E"/>
    <w:rsid w:val="00083974"/>
    <w:rsid w:val="00083A60"/>
    <w:rsid w:val="00084314"/>
    <w:rsid w:val="000845DC"/>
    <w:rsid w:val="00086781"/>
    <w:rsid w:val="00086950"/>
    <w:rsid w:val="0008766B"/>
    <w:rsid w:val="000911A6"/>
    <w:rsid w:val="00091657"/>
    <w:rsid w:val="00091D6A"/>
    <w:rsid w:val="00091FE0"/>
    <w:rsid w:val="00092E72"/>
    <w:rsid w:val="000939F5"/>
    <w:rsid w:val="00093EC1"/>
    <w:rsid w:val="000953BF"/>
    <w:rsid w:val="00095751"/>
    <w:rsid w:val="00095C76"/>
    <w:rsid w:val="00096FD6"/>
    <w:rsid w:val="00097B5B"/>
    <w:rsid w:val="000A234C"/>
    <w:rsid w:val="000A2C56"/>
    <w:rsid w:val="000A3845"/>
    <w:rsid w:val="000A436C"/>
    <w:rsid w:val="000A51A4"/>
    <w:rsid w:val="000A681D"/>
    <w:rsid w:val="000A6AB3"/>
    <w:rsid w:val="000A78D1"/>
    <w:rsid w:val="000A7BD2"/>
    <w:rsid w:val="000B033F"/>
    <w:rsid w:val="000B0CE2"/>
    <w:rsid w:val="000B124E"/>
    <w:rsid w:val="000B2CF7"/>
    <w:rsid w:val="000B38C9"/>
    <w:rsid w:val="000B40E9"/>
    <w:rsid w:val="000B425F"/>
    <w:rsid w:val="000B4C77"/>
    <w:rsid w:val="000B53E3"/>
    <w:rsid w:val="000B59BB"/>
    <w:rsid w:val="000B656F"/>
    <w:rsid w:val="000B737A"/>
    <w:rsid w:val="000C16E2"/>
    <w:rsid w:val="000C6094"/>
    <w:rsid w:val="000C6268"/>
    <w:rsid w:val="000C6F52"/>
    <w:rsid w:val="000C7264"/>
    <w:rsid w:val="000D013F"/>
    <w:rsid w:val="000D170B"/>
    <w:rsid w:val="000D1F0F"/>
    <w:rsid w:val="000D293B"/>
    <w:rsid w:val="000D4199"/>
    <w:rsid w:val="000D4C77"/>
    <w:rsid w:val="000D6DD9"/>
    <w:rsid w:val="000E164A"/>
    <w:rsid w:val="000E1994"/>
    <w:rsid w:val="000E1F0B"/>
    <w:rsid w:val="000E24C7"/>
    <w:rsid w:val="000E2971"/>
    <w:rsid w:val="000E3256"/>
    <w:rsid w:val="000E3B22"/>
    <w:rsid w:val="000E4C2B"/>
    <w:rsid w:val="000E5ECA"/>
    <w:rsid w:val="000E6976"/>
    <w:rsid w:val="000E73C5"/>
    <w:rsid w:val="000E7585"/>
    <w:rsid w:val="000F0C22"/>
    <w:rsid w:val="000F154D"/>
    <w:rsid w:val="000F3C15"/>
    <w:rsid w:val="000F5830"/>
    <w:rsid w:val="000F6136"/>
    <w:rsid w:val="000F636F"/>
    <w:rsid w:val="001000C2"/>
    <w:rsid w:val="0010060A"/>
    <w:rsid w:val="0010129B"/>
    <w:rsid w:val="001013FD"/>
    <w:rsid w:val="0010286B"/>
    <w:rsid w:val="00102B0E"/>
    <w:rsid w:val="001053DA"/>
    <w:rsid w:val="00106A0D"/>
    <w:rsid w:val="001076CB"/>
    <w:rsid w:val="00111EE5"/>
    <w:rsid w:val="00112438"/>
    <w:rsid w:val="001146F6"/>
    <w:rsid w:val="001149C9"/>
    <w:rsid w:val="00115B8B"/>
    <w:rsid w:val="0011798F"/>
    <w:rsid w:val="00120549"/>
    <w:rsid w:val="00120D35"/>
    <w:rsid w:val="00120F79"/>
    <w:rsid w:val="001230E9"/>
    <w:rsid w:val="00123EF2"/>
    <w:rsid w:val="0012402A"/>
    <w:rsid w:val="00124E9E"/>
    <w:rsid w:val="001252F6"/>
    <w:rsid w:val="0012586A"/>
    <w:rsid w:val="00126210"/>
    <w:rsid w:val="00130A7D"/>
    <w:rsid w:val="00130B1A"/>
    <w:rsid w:val="0013118C"/>
    <w:rsid w:val="001351B8"/>
    <w:rsid w:val="00135CB3"/>
    <w:rsid w:val="00136239"/>
    <w:rsid w:val="00136323"/>
    <w:rsid w:val="0014018E"/>
    <w:rsid w:val="00142D91"/>
    <w:rsid w:val="00143B4D"/>
    <w:rsid w:val="001478DB"/>
    <w:rsid w:val="00147B49"/>
    <w:rsid w:val="00151B4F"/>
    <w:rsid w:val="00152844"/>
    <w:rsid w:val="001530EB"/>
    <w:rsid w:val="001549A0"/>
    <w:rsid w:val="00155154"/>
    <w:rsid w:val="001552D3"/>
    <w:rsid w:val="00155C2A"/>
    <w:rsid w:val="00156F45"/>
    <w:rsid w:val="001611C1"/>
    <w:rsid w:val="00162414"/>
    <w:rsid w:val="00162879"/>
    <w:rsid w:val="001637DE"/>
    <w:rsid w:val="00163935"/>
    <w:rsid w:val="001641BD"/>
    <w:rsid w:val="001641FF"/>
    <w:rsid w:val="0016505D"/>
    <w:rsid w:val="00165934"/>
    <w:rsid w:val="001701CA"/>
    <w:rsid w:val="00171179"/>
    <w:rsid w:val="0017199C"/>
    <w:rsid w:val="001732DB"/>
    <w:rsid w:val="00173333"/>
    <w:rsid w:val="0017335F"/>
    <w:rsid w:val="0017407B"/>
    <w:rsid w:val="0017488F"/>
    <w:rsid w:val="0017541A"/>
    <w:rsid w:val="0017689A"/>
    <w:rsid w:val="00177176"/>
    <w:rsid w:val="00177243"/>
    <w:rsid w:val="00180DCA"/>
    <w:rsid w:val="00181131"/>
    <w:rsid w:val="001816A5"/>
    <w:rsid w:val="00182B4F"/>
    <w:rsid w:val="00184C6E"/>
    <w:rsid w:val="001866A2"/>
    <w:rsid w:val="00186CF1"/>
    <w:rsid w:val="00186D9F"/>
    <w:rsid w:val="001875D1"/>
    <w:rsid w:val="00190488"/>
    <w:rsid w:val="001906D1"/>
    <w:rsid w:val="00190DC1"/>
    <w:rsid w:val="0019151D"/>
    <w:rsid w:val="00192C59"/>
    <w:rsid w:val="00192DBD"/>
    <w:rsid w:val="0019490B"/>
    <w:rsid w:val="00195A77"/>
    <w:rsid w:val="00196F17"/>
    <w:rsid w:val="00196FA3"/>
    <w:rsid w:val="00197564"/>
    <w:rsid w:val="00197F99"/>
    <w:rsid w:val="001A0063"/>
    <w:rsid w:val="001A07E9"/>
    <w:rsid w:val="001A0A6A"/>
    <w:rsid w:val="001A1924"/>
    <w:rsid w:val="001A22CD"/>
    <w:rsid w:val="001A2794"/>
    <w:rsid w:val="001A27D0"/>
    <w:rsid w:val="001A291B"/>
    <w:rsid w:val="001A3594"/>
    <w:rsid w:val="001A3AA0"/>
    <w:rsid w:val="001A3B3F"/>
    <w:rsid w:val="001A58ED"/>
    <w:rsid w:val="001A60C4"/>
    <w:rsid w:val="001A6C95"/>
    <w:rsid w:val="001A7920"/>
    <w:rsid w:val="001B061D"/>
    <w:rsid w:val="001B1371"/>
    <w:rsid w:val="001B1AFB"/>
    <w:rsid w:val="001B42D4"/>
    <w:rsid w:val="001B5C19"/>
    <w:rsid w:val="001B74D6"/>
    <w:rsid w:val="001C1558"/>
    <w:rsid w:val="001C18DF"/>
    <w:rsid w:val="001C2274"/>
    <w:rsid w:val="001C2864"/>
    <w:rsid w:val="001C3705"/>
    <w:rsid w:val="001C47BA"/>
    <w:rsid w:val="001C5757"/>
    <w:rsid w:val="001C5861"/>
    <w:rsid w:val="001C71C5"/>
    <w:rsid w:val="001C7F0D"/>
    <w:rsid w:val="001D0422"/>
    <w:rsid w:val="001D06B8"/>
    <w:rsid w:val="001D08F8"/>
    <w:rsid w:val="001D09B4"/>
    <w:rsid w:val="001D1537"/>
    <w:rsid w:val="001D1851"/>
    <w:rsid w:val="001D271B"/>
    <w:rsid w:val="001D2ADD"/>
    <w:rsid w:val="001D2B2B"/>
    <w:rsid w:val="001D3E16"/>
    <w:rsid w:val="001D448A"/>
    <w:rsid w:val="001D5B6A"/>
    <w:rsid w:val="001D7130"/>
    <w:rsid w:val="001D78CA"/>
    <w:rsid w:val="001D7F0C"/>
    <w:rsid w:val="001E12FC"/>
    <w:rsid w:val="001E29E1"/>
    <w:rsid w:val="001E378F"/>
    <w:rsid w:val="001E3A54"/>
    <w:rsid w:val="001E4042"/>
    <w:rsid w:val="001E4581"/>
    <w:rsid w:val="001E53C0"/>
    <w:rsid w:val="001E738F"/>
    <w:rsid w:val="001E742B"/>
    <w:rsid w:val="001F0C52"/>
    <w:rsid w:val="001F0D6F"/>
    <w:rsid w:val="001F132E"/>
    <w:rsid w:val="001F2429"/>
    <w:rsid w:val="001F2988"/>
    <w:rsid w:val="001F38DA"/>
    <w:rsid w:val="001F4A6A"/>
    <w:rsid w:val="001F4B38"/>
    <w:rsid w:val="001F57E1"/>
    <w:rsid w:val="001F676E"/>
    <w:rsid w:val="00200649"/>
    <w:rsid w:val="00201651"/>
    <w:rsid w:val="00201C46"/>
    <w:rsid w:val="0020202F"/>
    <w:rsid w:val="00204D0D"/>
    <w:rsid w:val="00205E67"/>
    <w:rsid w:val="00207008"/>
    <w:rsid w:val="002075A0"/>
    <w:rsid w:val="00210AF4"/>
    <w:rsid w:val="00210D89"/>
    <w:rsid w:val="0021189F"/>
    <w:rsid w:val="002138C8"/>
    <w:rsid w:val="00213CD6"/>
    <w:rsid w:val="00215ADC"/>
    <w:rsid w:val="0021601D"/>
    <w:rsid w:val="00220381"/>
    <w:rsid w:val="0022057E"/>
    <w:rsid w:val="00221122"/>
    <w:rsid w:val="002225C6"/>
    <w:rsid w:val="00225688"/>
    <w:rsid w:val="002266E7"/>
    <w:rsid w:val="00230333"/>
    <w:rsid w:val="00232ABC"/>
    <w:rsid w:val="00233D57"/>
    <w:rsid w:val="00237982"/>
    <w:rsid w:val="002408FE"/>
    <w:rsid w:val="00240E43"/>
    <w:rsid w:val="002418BE"/>
    <w:rsid w:val="00242490"/>
    <w:rsid w:val="00242DED"/>
    <w:rsid w:val="00244A20"/>
    <w:rsid w:val="002456CA"/>
    <w:rsid w:val="0024620D"/>
    <w:rsid w:val="0024630B"/>
    <w:rsid w:val="0024727D"/>
    <w:rsid w:val="00247F18"/>
    <w:rsid w:val="0025009F"/>
    <w:rsid w:val="00250587"/>
    <w:rsid w:val="00250700"/>
    <w:rsid w:val="00250B30"/>
    <w:rsid w:val="00250B59"/>
    <w:rsid w:val="00250F40"/>
    <w:rsid w:val="002526E7"/>
    <w:rsid w:val="00254830"/>
    <w:rsid w:val="0025488E"/>
    <w:rsid w:val="002561B5"/>
    <w:rsid w:val="00256C3A"/>
    <w:rsid w:val="002572B4"/>
    <w:rsid w:val="0025736F"/>
    <w:rsid w:val="00262C43"/>
    <w:rsid w:val="00263273"/>
    <w:rsid w:val="002635C8"/>
    <w:rsid w:val="00263746"/>
    <w:rsid w:val="00263E41"/>
    <w:rsid w:val="002649A1"/>
    <w:rsid w:val="002654DF"/>
    <w:rsid w:val="0026666F"/>
    <w:rsid w:val="002679E0"/>
    <w:rsid w:val="00267BAE"/>
    <w:rsid w:val="00271568"/>
    <w:rsid w:val="00272562"/>
    <w:rsid w:val="00275783"/>
    <w:rsid w:val="0027638B"/>
    <w:rsid w:val="0027648B"/>
    <w:rsid w:val="00276FF4"/>
    <w:rsid w:val="00277FDB"/>
    <w:rsid w:val="00280FCD"/>
    <w:rsid w:val="00282640"/>
    <w:rsid w:val="002827F7"/>
    <w:rsid w:val="00284630"/>
    <w:rsid w:val="00285A28"/>
    <w:rsid w:val="00286141"/>
    <w:rsid w:val="0028633C"/>
    <w:rsid w:val="00286466"/>
    <w:rsid w:val="00287751"/>
    <w:rsid w:val="0029010B"/>
    <w:rsid w:val="0029011B"/>
    <w:rsid w:val="0029124A"/>
    <w:rsid w:val="00291261"/>
    <w:rsid w:val="0029133D"/>
    <w:rsid w:val="002918AB"/>
    <w:rsid w:val="002921DA"/>
    <w:rsid w:val="00293B1C"/>
    <w:rsid w:val="00294699"/>
    <w:rsid w:val="002957C7"/>
    <w:rsid w:val="0029641D"/>
    <w:rsid w:val="00296525"/>
    <w:rsid w:val="00296AA0"/>
    <w:rsid w:val="002973C6"/>
    <w:rsid w:val="00297B12"/>
    <w:rsid w:val="00297CA6"/>
    <w:rsid w:val="00297E64"/>
    <w:rsid w:val="002A1BAD"/>
    <w:rsid w:val="002A3CCB"/>
    <w:rsid w:val="002A5428"/>
    <w:rsid w:val="002A54DA"/>
    <w:rsid w:val="002A5E14"/>
    <w:rsid w:val="002A76D9"/>
    <w:rsid w:val="002B03CF"/>
    <w:rsid w:val="002B1F5D"/>
    <w:rsid w:val="002B3A64"/>
    <w:rsid w:val="002B3E72"/>
    <w:rsid w:val="002B4251"/>
    <w:rsid w:val="002B54D3"/>
    <w:rsid w:val="002B584C"/>
    <w:rsid w:val="002B7607"/>
    <w:rsid w:val="002C0B33"/>
    <w:rsid w:val="002C1023"/>
    <w:rsid w:val="002C1636"/>
    <w:rsid w:val="002C35B5"/>
    <w:rsid w:val="002C370B"/>
    <w:rsid w:val="002C5584"/>
    <w:rsid w:val="002C5B48"/>
    <w:rsid w:val="002C5C6E"/>
    <w:rsid w:val="002C6CF5"/>
    <w:rsid w:val="002D02FB"/>
    <w:rsid w:val="002D0524"/>
    <w:rsid w:val="002D0CA2"/>
    <w:rsid w:val="002D1E85"/>
    <w:rsid w:val="002D3361"/>
    <w:rsid w:val="002D5BD9"/>
    <w:rsid w:val="002D62F4"/>
    <w:rsid w:val="002D7A74"/>
    <w:rsid w:val="002E3B8A"/>
    <w:rsid w:val="002E3CBA"/>
    <w:rsid w:val="002E46EB"/>
    <w:rsid w:val="002E4CD3"/>
    <w:rsid w:val="002E6D47"/>
    <w:rsid w:val="002F138F"/>
    <w:rsid w:val="002F1BE0"/>
    <w:rsid w:val="002F2317"/>
    <w:rsid w:val="002F2815"/>
    <w:rsid w:val="002F2A93"/>
    <w:rsid w:val="002F3300"/>
    <w:rsid w:val="002F583A"/>
    <w:rsid w:val="002F6BFF"/>
    <w:rsid w:val="002F6D23"/>
    <w:rsid w:val="002F6E64"/>
    <w:rsid w:val="002F754C"/>
    <w:rsid w:val="003028D2"/>
    <w:rsid w:val="00302F53"/>
    <w:rsid w:val="003034F9"/>
    <w:rsid w:val="00303608"/>
    <w:rsid w:val="0030487F"/>
    <w:rsid w:val="00306025"/>
    <w:rsid w:val="0030673A"/>
    <w:rsid w:val="00306AA4"/>
    <w:rsid w:val="003103DE"/>
    <w:rsid w:val="00310779"/>
    <w:rsid w:val="00310B47"/>
    <w:rsid w:val="003119EC"/>
    <w:rsid w:val="00313887"/>
    <w:rsid w:val="00313A26"/>
    <w:rsid w:val="003140DA"/>
    <w:rsid w:val="00315476"/>
    <w:rsid w:val="0031590E"/>
    <w:rsid w:val="003204F0"/>
    <w:rsid w:val="0032106E"/>
    <w:rsid w:val="00321C2A"/>
    <w:rsid w:val="00321CA9"/>
    <w:rsid w:val="00321F94"/>
    <w:rsid w:val="0032388A"/>
    <w:rsid w:val="00324BE0"/>
    <w:rsid w:val="00325B70"/>
    <w:rsid w:val="00325BCF"/>
    <w:rsid w:val="003266A7"/>
    <w:rsid w:val="0032763C"/>
    <w:rsid w:val="003313FE"/>
    <w:rsid w:val="00335A84"/>
    <w:rsid w:val="00337B8E"/>
    <w:rsid w:val="00342C00"/>
    <w:rsid w:val="00343090"/>
    <w:rsid w:val="003438E1"/>
    <w:rsid w:val="00345028"/>
    <w:rsid w:val="003454B5"/>
    <w:rsid w:val="0034664D"/>
    <w:rsid w:val="003473F4"/>
    <w:rsid w:val="00350B2F"/>
    <w:rsid w:val="003539F4"/>
    <w:rsid w:val="00354AB2"/>
    <w:rsid w:val="00355890"/>
    <w:rsid w:val="00355C99"/>
    <w:rsid w:val="0035690D"/>
    <w:rsid w:val="00356B00"/>
    <w:rsid w:val="003602D3"/>
    <w:rsid w:val="00361D3F"/>
    <w:rsid w:val="00363374"/>
    <w:rsid w:val="003640A9"/>
    <w:rsid w:val="0036435C"/>
    <w:rsid w:val="0036481C"/>
    <w:rsid w:val="0036582E"/>
    <w:rsid w:val="00370F07"/>
    <w:rsid w:val="00374140"/>
    <w:rsid w:val="00375211"/>
    <w:rsid w:val="00376A22"/>
    <w:rsid w:val="0038024E"/>
    <w:rsid w:val="00380491"/>
    <w:rsid w:val="00382C71"/>
    <w:rsid w:val="00385AB4"/>
    <w:rsid w:val="0038650C"/>
    <w:rsid w:val="0039075E"/>
    <w:rsid w:val="0039086E"/>
    <w:rsid w:val="00391324"/>
    <w:rsid w:val="003929E1"/>
    <w:rsid w:val="003935F0"/>
    <w:rsid w:val="00393F1C"/>
    <w:rsid w:val="003956C6"/>
    <w:rsid w:val="0039642C"/>
    <w:rsid w:val="00396759"/>
    <w:rsid w:val="00396F04"/>
    <w:rsid w:val="003A1B86"/>
    <w:rsid w:val="003A22BC"/>
    <w:rsid w:val="003A3386"/>
    <w:rsid w:val="003A3504"/>
    <w:rsid w:val="003A67B6"/>
    <w:rsid w:val="003A6AB2"/>
    <w:rsid w:val="003A6E09"/>
    <w:rsid w:val="003A71BF"/>
    <w:rsid w:val="003A7209"/>
    <w:rsid w:val="003A75BF"/>
    <w:rsid w:val="003B1A24"/>
    <w:rsid w:val="003B2AFC"/>
    <w:rsid w:val="003B3338"/>
    <w:rsid w:val="003B3375"/>
    <w:rsid w:val="003B38EB"/>
    <w:rsid w:val="003B506C"/>
    <w:rsid w:val="003B50EF"/>
    <w:rsid w:val="003B58C0"/>
    <w:rsid w:val="003B62C4"/>
    <w:rsid w:val="003B62EA"/>
    <w:rsid w:val="003B6840"/>
    <w:rsid w:val="003B7019"/>
    <w:rsid w:val="003B71AF"/>
    <w:rsid w:val="003C1059"/>
    <w:rsid w:val="003C2431"/>
    <w:rsid w:val="003C257E"/>
    <w:rsid w:val="003C3DCF"/>
    <w:rsid w:val="003C570D"/>
    <w:rsid w:val="003C5F88"/>
    <w:rsid w:val="003C6143"/>
    <w:rsid w:val="003C6A24"/>
    <w:rsid w:val="003C6A96"/>
    <w:rsid w:val="003C714F"/>
    <w:rsid w:val="003C724A"/>
    <w:rsid w:val="003C7CFA"/>
    <w:rsid w:val="003D16D3"/>
    <w:rsid w:val="003D2635"/>
    <w:rsid w:val="003D371B"/>
    <w:rsid w:val="003D3E3C"/>
    <w:rsid w:val="003D48E7"/>
    <w:rsid w:val="003E0420"/>
    <w:rsid w:val="003E1C94"/>
    <w:rsid w:val="003E1D35"/>
    <w:rsid w:val="003E4D7E"/>
    <w:rsid w:val="003E56FD"/>
    <w:rsid w:val="003E6A23"/>
    <w:rsid w:val="003F04A0"/>
    <w:rsid w:val="003F175C"/>
    <w:rsid w:val="003F36F9"/>
    <w:rsid w:val="003F38DF"/>
    <w:rsid w:val="003F3953"/>
    <w:rsid w:val="003F3B23"/>
    <w:rsid w:val="003F4630"/>
    <w:rsid w:val="003F53B0"/>
    <w:rsid w:val="003F5ED9"/>
    <w:rsid w:val="003F7D6C"/>
    <w:rsid w:val="00400626"/>
    <w:rsid w:val="00401F8D"/>
    <w:rsid w:val="0040467C"/>
    <w:rsid w:val="00405E0F"/>
    <w:rsid w:val="00407C3F"/>
    <w:rsid w:val="0041185B"/>
    <w:rsid w:val="00411892"/>
    <w:rsid w:val="004139B9"/>
    <w:rsid w:val="004143CB"/>
    <w:rsid w:val="00414ECD"/>
    <w:rsid w:val="00416A42"/>
    <w:rsid w:val="00416C57"/>
    <w:rsid w:val="004175DE"/>
    <w:rsid w:val="0041775C"/>
    <w:rsid w:val="004178EB"/>
    <w:rsid w:val="0042176A"/>
    <w:rsid w:val="004219DD"/>
    <w:rsid w:val="00421ED7"/>
    <w:rsid w:val="004255CA"/>
    <w:rsid w:val="00425E18"/>
    <w:rsid w:val="004261CD"/>
    <w:rsid w:val="00426EC9"/>
    <w:rsid w:val="00427749"/>
    <w:rsid w:val="004307E3"/>
    <w:rsid w:val="004324BE"/>
    <w:rsid w:val="00432C99"/>
    <w:rsid w:val="0043323C"/>
    <w:rsid w:val="00436B9A"/>
    <w:rsid w:val="00436C0E"/>
    <w:rsid w:val="00440711"/>
    <w:rsid w:val="00443135"/>
    <w:rsid w:val="0044602E"/>
    <w:rsid w:val="00446770"/>
    <w:rsid w:val="004476FC"/>
    <w:rsid w:val="00450BBF"/>
    <w:rsid w:val="00451A18"/>
    <w:rsid w:val="00452FE8"/>
    <w:rsid w:val="00454064"/>
    <w:rsid w:val="00454F7C"/>
    <w:rsid w:val="00455C6D"/>
    <w:rsid w:val="0045659C"/>
    <w:rsid w:val="00456BE2"/>
    <w:rsid w:val="0046118F"/>
    <w:rsid w:val="00462708"/>
    <w:rsid w:val="0046289F"/>
    <w:rsid w:val="0046315C"/>
    <w:rsid w:val="00463244"/>
    <w:rsid w:val="00463BF0"/>
    <w:rsid w:val="00464542"/>
    <w:rsid w:val="0046616A"/>
    <w:rsid w:val="00467165"/>
    <w:rsid w:val="0046755D"/>
    <w:rsid w:val="004678C0"/>
    <w:rsid w:val="004705B4"/>
    <w:rsid w:val="00470F4B"/>
    <w:rsid w:val="00473224"/>
    <w:rsid w:val="00473A79"/>
    <w:rsid w:val="004740F9"/>
    <w:rsid w:val="004741BE"/>
    <w:rsid w:val="00475F7B"/>
    <w:rsid w:val="00476B52"/>
    <w:rsid w:val="004773C2"/>
    <w:rsid w:val="00481A23"/>
    <w:rsid w:val="00481EC3"/>
    <w:rsid w:val="00482D28"/>
    <w:rsid w:val="00483231"/>
    <w:rsid w:val="00483DEC"/>
    <w:rsid w:val="00484D42"/>
    <w:rsid w:val="00485F90"/>
    <w:rsid w:val="00486868"/>
    <w:rsid w:val="00490673"/>
    <w:rsid w:val="004906BA"/>
    <w:rsid w:val="004909EB"/>
    <w:rsid w:val="0049163B"/>
    <w:rsid w:val="00491F5B"/>
    <w:rsid w:val="0049305F"/>
    <w:rsid w:val="0049334E"/>
    <w:rsid w:val="00494277"/>
    <w:rsid w:val="00495189"/>
    <w:rsid w:val="00495E7E"/>
    <w:rsid w:val="00495F4E"/>
    <w:rsid w:val="00496266"/>
    <w:rsid w:val="0049775E"/>
    <w:rsid w:val="004979BD"/>
    <w:rsid w:val="00497A46"/>
    <w:rsid w:val="004A1FFC"/>
    <w:rsid w:val="004A27A1"/>
    <w:rsid w:val="004A3347"/>
    <w:rsid w:val="004A3647"/>
    <w:rsid w:val="004A3B47"/>
    <w:rsid w:val="004A4CBC"/>
    <w:rsid w:val="004A6227"/>
    <w:rsid w:val="004A689E"/>
    <w:rsid w:val="004A6C5C"/>
    <w:rsid w:val="004A6FD9"/>
    <w:rsid w:val="004A7FBE"/>
    <w:rsid w:val="004B0F85"/>
    <w:rsid w:val="004B2655"/>
    <w:rsid w:val="004B46BF"/>
    <w:rsid w:val="004B4B38"/>
    <w:rsid w:val="004B6F8C"/>
    <w:rsid w:val="004C015A"/>
    <w:rsid w:val="004C0948"/>
    <w:rsid w:val="004C0D1E"/>
    <w:rsid w:val="004C1949"/>
    <w:rsid w:val="004C1CA2"/>
    <w:rsid w:val="004C1D7E"/>
    <w:rsid w:val="004C21CB"/>
    <w:rsid w:val="004C251E"/>
    <w:rsid w:val="004C354C"/>
    <w:rsid w:val="004C46F2"/>
    <w:rsid w:val="004C5958"/>
    <w:rsid w:val="004C71E4"/>
    <w:rsid w:val="004D026C"/>
    <w:rsid w:val="004D0CCC"/>
    <w:rsid w:val="004D0F66"/>
    <w:rsid w:val="004D2763"/>
    <w:rsid w:val="004D45E9"/>
    <w:rsid w:val="004D608E"/>
    <w:rsid w:val="004D7A18"/>
    <w:rsid w:val="004E23EC"/>
    <w:rsid w:val="004E2867"/>
    <w:rsid w:val="004E388F"/>
    <w:rsid w:val="004E4BCF"/>
    <w:rsid w:val="004E6CA8"/>
    <w:rsid w:val="004F159D"/>
    <w:rsid w:val="004F2222"/>
    <w:rsid w:val="004F2D8F"/>
    <w:rsid w:val="004F34BD"/>
    <w:rsid w:val="004F606F"/>
    <w:rsid w:val="004F62B0"/>
    <w:rsid w:val="004F7967"/>
    <w:rsid w:val="004F7B20"/>
    <w:rsid w:val="005008B8"/>
    <w:rsid w:val="0050090A"/>
    <w:rsid w:val="00500BEB"/>
    <w:rsid w:val="00500EED"/>
    <w:rsid w:val="00501CB2"/>
    <w:rsid w:val="00501F09"/>
    <w:rsid w:val="00503A7F"/>
    <w:rsid w:val="00503FE2"/>
    <w:rsid w:val="00505507"/>
    <w:rsid w:val="00505C8A"/>
    <w:rsid w:val="00505CC1"/>
    <w:rsid w:val="00507241"/>
    <w:rsid w:val="0051001A"/>
    <w:rsid w:val="00510268"/>
    <w:rsid w:val="00510E9A"/>
    <w:rsid w:val="00511CEE"/>
    <w:rsid w:val="00511EC1"/>
    <w:rsid w:val="005121B4"/>
    <w:rsid w:val="00513AF4"/>
    <w:rsid w:val="0051449D"/>
    <w:rsid w:val="00515D6C"/>
    <w:rsid w:val="00516371"/>
    <w:rsid w:val="00516E56"/>
    <w:rsid w:val="00520601"/>
    <w:rsid w:val="00520668"/>
    <w:rsid w:val="0052307A"/>
    <w:rsid w:val="00526E2E"/>
    <w:rsid w:val="00526E4C"/>
    <w:rsid w:val="00527D16"/>
    <w:rsid w:val="00531171"/>
    <w:rsid w:val="00532386"/>
    <w:rsid w:val="00532468"/>
    <w:rsid w:val="0053395A"/>
    <w:rsid w:val="0053416F"/>
    <w:rsid w:val="005341C4"/>
    <w:rsid w:val="00535A0A"/>
    <w:rsid w:val="00535A33"/>
    <w:rsid w:val="005374BE"/>
    <w:rsid w:val="005400BD"/>
    <w:rsid w:val="005401F6"/>
    <w:rsid w:val="00540BD7"/>
    <w:rsid w:val="00540EC1"/>
    <w:rsid w:val="00542FDD"/>
    <w:rsid w:val="00544B69"/>
    <w:rsid w:val="00546E71"/>
    <w:rsid w:val="00547A26"/>
    <w:rsid w:val="00547B27"/>
    <w:rsid w:val="005508C9"/>
    <w:rsid w:val="00552C5E"/>
    <w:rsid w:val="0055312A"/>
    <w:rsid w:val="0055372E"/>
    <w:rsid w:val="005537B4"/>
    <w:rsid w:val="00553DE3"/>
    <w:rsid w:val="00553F4E"/>
    <w:rsid w:val="00554988"/>
    <w:rsid w:val="00555D04"/>
    <w:rsid w:val="00556E81"/>
    <w:rsid w:val="005652DC"/>
    <w:rsid w:val="00565F5A"/>
    <w:rsid w:val="00566370"/>
    <w:rsid w:val="00566B48"/>
    <w:rsid w:val="005701FE"/>
    <w:rsid w:val="0057184E"/>
    <w:rsid w:val="00572AB8"/>
    <w:rsid w:val="00575A58"/>
    <w:rsid w:val="005809FD"/>
    <w:rsid w:val="0058102B"/>
    <w:rsid w:val="00581FD2"/>
    <w:rsid w:val="00582682"/>
    <w:rsid w:val="00584699"/>
    <w:rsid w:val="00585447"/>
    <w:rsid w:val="00586D22"/>
    <w:rsid w:val="00587259"/>
    <w:rsid w:val="0058734C"/>
    <w:rsid w:val="00587635"/>
    <w:rsid w:val="00590115"/>
    <w:rsid w:val="0059161F"/>
    <w:rsid w:val="00591A81"/>
    <w:rsid w:val="00591D43"/>
    <w:rsid w:val="00592766"/>
    <w:rsid w:val="0059465B"/>
    <w:rsid w:val="005963DD"/>
    <w:rsid w:val="0059702E"/>
    <w:rsid w:val="00597AF4"/>
    <w:rsid w:val="005A0095"/>
    <w:rsid w:val="005A21B8"/>
    <w:rsid w:val="005A2416"/>
    <w:rsid w:val="005A2E8A"/>
    <w:rsid w:val="005A44C5"/>
    <w:rsid w:val="005A7379"/>
    <w:rsid w:val="005A7FBD"/>
    <w:rsid w:val="005B07E5"/>
    <w:rsid w:val="005B0B1A"/>
    <w:rsid w:val="005B119F"/>
    <w:rsid w:val="005B1F8E"/>
    <w:rsid w:val="005B2D37"/>
    <w:rsid w:val="005B2F79"/>
    <w:rsid w:val="005B3351"/>
    <w:rsid w:val="005B5BDF"/>
    <w:rsid w:val="005C1444"/>
    <w:rsid w:val="005C1CFF"/>
    <w:rsid w:val="005C21E3"/>
    <w:rsid w:val="005C3A0A"/>
    <w:rsid w:val="005C5A96"/>
    <w:rsid w:val="005C5CD8"/>
    <w:rsid w:val="005C733C"/>
    <w:rsid w:val="005C7427"/>
    <w:rsid w:val="005D0980"/>
    <w:rsid w:val="005D1130"/>
    <w:rsid w:val="005D1378"/>
    <w:rsid w:val="005D1889"/>
    <w:rsid w:val="005D4D23"/>
    <w:rsid w:val="005D6C98"/>
    <w:rsid w:val="005E139D"/>
    <w:rsid w:val="005E207E"/>
    <w:rsid w:val="005E26A4"/>
    <w:rsid w:val="005E29E3"/>
    <w:rsid w:val="005E38CF"/>
    <w:rsid w:val="005E4788"/>
    <w:rsid w:val="005E483F"/>
    <w:rsid w:val="005E4C84"/>
    <w:rsid w:val="005E6579"/>
    <w:rsid w:val="005E6F27"/>
    <w:rsid w:val="005F0E6A"/>
    <w:rsid w:val="005F2F67"/>
    <w:rsid w:val="005F37EE"/>
    <w:rsid w:val="005F48B5"/>
    <w:rsid w:val="005F729A"/>
    <w:rsid w:val="006004A4"/>
    <w:rsid w:val="0060291F"/>
    <w:rsid w:val="00603DE8"/>
    <w:rsid w:val="00603DEC"/>
    <w:rsid w:val="00604C40"/>
    <w:rsid w:val="00606D40"/>
    <w:rsid w:val="00606EB8"/>
    <w:rsid w:val="00611E1E"/>
    <w:rsid w:val="0061217B"/>
    <w:rsid w:val="006139E2"/>
    <w:rsid w:val="006140AB"/>
    <w:rsid w:val="00614999"/>
    <w:rsid w:val="00614DE0"/>
    <w:rsid w:val="00615B89"/>
    <w:rsid w:val="00615E0D"/>
    <w:rsid w:val="00621CB4"/>
    <w:rsid w:val="0062224C"/>
    <w:rsid w:val="00622F0D"/>
    <w:rsid w:val="00623140"/>
    <w:rsid w:val="00624F4B"/>
    <w:rsid w:val="00625814"/>
    <w:rsid w:val="00625C62"/>
    <w:rsid w:val="006260D4"/>
    <w:rsid w:val="006314FE"/>
    <w:rsid w:val="00631791"/>
    <w:rsid w:val="00632A75"/>
    <w:rsid w:val="00633C27"/>
    <w:rsid w:val="006344D8"/>
    <w:rsid w:val="0063609E"/>
    <w:rsid w:val="006367F4"/>
    <w:rsid w:val="00640AEE"/>
    <w:rsid w:val="00641359"/>
    <w:rsid w:val="00641895"/>
    <w:rsid w:val="00641E95"/>
    <w:rsid w:val="0064277A"/>
    <w:rsid w:val="006430BB"/>
    <w:rsid w:val="006434F6"/>
    <w:rsid w:val="00645508"/>
    <w:rsid w:val="00650080"/>
    <w:rsid w:val="00650C72"/>
    <w:rsid w:val="006510CF"/>
    <w:rsid w:val="00651C0A"/>
    <w:rsid w:val="00652E71"/>
    <w:rsid w:val="00652E9A"/>
    <w:rsid w:val="00654670"/>
    <w:rsid w:val="00654B1A"/>
    <w:rsid w:val="006571F3"/>
    <w:rsid w:val="00657644"/>
    <w:rsid w:val="00657CBE"/>
    <w:rsid w:val="00660278"/>
    <w:rsid w:val="006616C5"/>
    <w:rsid w:val="006644C9"/>
    <w:rsid w:val="00664F08"/>
    <w:rsid w:val="0066598D"/>
    <w:rsid w:val="00665F35"/>
    <w:rsid w:val="006660BB"/>
    <w:rsid w:val="00666AB1"/>
    <w:rsid w:val="00666EA1"/>
    <w:rsid w:val="00667288"/>
    <w:rsid w:val="006709CE"/>
    <w:rsid w:val="00673E44"/>
    <w:rsid w:val="00674525"/>
    <w:rsid w:val="00675870"/>
    <w:rsid w:val="0067649A"/>
    <w:rsid w:val="006770A0"/>
    <w:rsid w:val="00677668"/>
    <w:rsid w:val="00682254"/>
    <w:rsid w:val="006830FA"/>
    <w:rsid w:val="00683D99"/>
    <w:rsid w:val="00685512"/>
    <w:rsid w:val="00685B5E"/>
    <w:rsid w:val="006865B3"/>
    <w:rsid w:val="006873A0"/>
    <w:rsid w:val="00687BD9"/>
    <w:rsid w:val="0069117E"/>
    <w:rsid w:val="0069276D"/>
    <w:rsid w:val="00694377"/>
    <w:rsid w:val="00694466"/>
    <w:rsid w:val="00694D01"/>
    <w:rsid w:val="006950ED"/>
    <w:rsid w:val="006952C8"/>
    <w:rsid w:val="00697473"/>
    <w:rsid w:val="00697B87"/>
    <w:rsid w:val="006A03A5"/>
    <w:rsid w:val="006A2A7D"/>
    <w:rsid w:val="006A436C"/>
    <w:rsid w:val="006B14AE"/>
    <w:rsid w:val="006B1C42"/>
    <w:rsid w:val="006B2CD4"/>
    <w:rsid w:val="006B338A"/>
    <w:rsid w:val="006B3D8D"/>
    <w:rsid w:val="006B47D3"/>
    <w:rsid w:val="006B4D99"/>
    <w:rsid w:val="006B674D"/>
    <w:rsid w:val="006B70E8"/>
    <w:rsid w:val="006C104F"/>
    <w:rsid w:val="006C201C"/>
    <w:rsid w:val="006C2A29"/>
    <w:rsid w:val="006C38AF"/>
    <w:rsid w:val="006C38FB"/>
    <w:rsid w:val="006C3E8E"/>
    <w:rsid w:val="006C4579"/>
    <w:rsid w:val="006C59C7"/>
    <w:rsid w:val="006C6527"/>
    <w:rsid w:val="006C7580"/>
    <w:rsid w:val="006C781E"/>
    <w:rsid w:val="006C7ED7"/>
    <w:rsid w:val="006D08EE"/>
    <w:rsid w:val="006D1CEF"/>
    <w:rsid w:val="006D46C6"/>
    <w:rsid w:val="006D4748"/>
    <w:rsid w:val="006D583B"/>
    <w:rsid w:val="006D621D"/>
    <w:rsid w:val="006D6495"/>
    <w:rsid w:val="006D656A"/>
    <w:rsid w:val="006D6D65"/>
    <w:rsid w:val="006D760C"/>
    <w:rsid w:val="006D7CA1"/>
    <w:rsid w:val="006E13E6"/>
    <w:rsid w:val="006E18F8"/>
    <w:rsid w:val="006E22E4"/>
    <w:rsid w:val="006E4DAC"/>
    <w:rsid w:val="006F0895"/>
    <w:rsid w:val="006F133D"/>
    <w:rsid w:val="006F226D"/>
    <w:rsid w:val="006F2707"/>
    <w:rsid w:val="006F2840"/>
    <w:rsid w:val="006F294D"/>
    <w:rsid w:val="006F3FCD"/>
    <w:rsid w:val="006F4D2F"/>
    <w:rsid w:val="006F5C60"/>
    <w:rsid w:val="006F6047"/>
    <w:rsid w:val="006F677F"/>
    <w:rsid w:val="006F6CF7"/>
    <w:rsid w:val="006F7C87"/>
    <w:rsid w:val="007023C3"/>
    <w:rsid w:val="00702504"/>
    <w:rsid w:val="00703206"/>
    <w:rsid w:val="0070335A"/>
    <w:rsid w:val="00704B4F"/>
    <w:rsid w:val="007065DD"/>
    <w:rsid w:val="0071287A"/>
    <w:rsid w:val="007131F0"/>
    <w:rsid w:val="00713382"/>
    <w:rsid w:val="00714F99"/>
    <w:rsid w:val="00715D42"/>
    <w:rsid w:val="00716811"/>
    <w:rsid w:val="00722326"/>
    <w:rsid w:val="00722B5D"/>
    <w:rsid w:val="00723BCF"/>
    <w:rsid w:val="007245CB"/>
    <w:rsid w:val="0072481E"/>
    <w:rsid w:val="00724CD9"/>
    <w:rsid w:val="007315BE"/>
    <w:rsid w:val="0073305A"/>
    <w:rsid w:val="00733354"/>
    <w:rsid w:val="00733A88"/>
    <w:rsid w:val="00733C97"/>
    <w:rsid w:val="007355DA"/>
    <w:rsid w:val="007400C4"/>
    <w:rsid w:val="0074625D"/>
    <w:rsid w:val="007473D3"/>
    <w:rsid w:val="00753D35"/>
    <w:rsid w:val="007547F9"/>
    <w:rsid w:val="0075689A"/>
    <w:rsid w:val="00756C91"/>
    <w:rsid w:val="00757392"/>
    <w:rsid w:val="00762457"/>
    <w:rsid w:val="007624C6"/>
    <w:rsid w:val="00762BAA"/>
    <w:rsid w:val="00763A2F"/>
    <w:rsid w:val="0076425A"/>
    <w:rsid w:val="007659D2"/>
    <w:rsid w:val="007669B4"/>
    <w:rsid w:val="00766C4C"/>
    <w:rsid w:val="00767286"/>
    <w:rsid w:val="00767380"/>
    <w:rsid w:val="00770769"/>
    <w:rsid w:val="007711DD"/>
    <w:rsid w:val="00771EE4"/>
    <w:rsid w:val="00773472"/>
    <w:rsid w:val="00773753"/>
    <w:rsid w:val="00773C86"/>
    <w:rsid w:val="00774007"/>
    <w:rsid w:val="007754FD"/>
    <w:rsid w:val="007805C1"/>
    <w:rsid w:val="0078070E"/>
    <w:rsid w:val="0078230F"/>
    <w:rsid w:val="00782B6E"/>
    <w:rsid w:val="00783360"/>
    <w:rsid w:val="007849FB"/>
    <w:rsid w:val="007852E4"/>
    <w:rsid w:val="007854E1"/>
    <w:rsid w:val="0078676E"/>
    <w:rsid w:val="00786B9B"/>
    <w:rsid w:val="007873EA"/>
    <w:rsid w:val="00790BE0"/>
    <w:rsid w:val="00791047"/>
    <w:rsid w:val="00791624"/>
    <w:rsid w:val="007918CF"/>
    <w:rsid w:val="0079359E"/>
    <w:rsid w:val="00794107"/>
    <w:rsid w:val="00795275"/>
    <w:rsid w:val="00795832"/>
    <w:rsid w:val="00797367"/>
    <w:rsid w:val="007A00FF"/>
    <w:rsid w:val="007A0E63"/>
    <w:rsid w:val="007A216D"/>
    <w:rsid w:val="007A4104"/>
    <w:rsid w:val="007A4D29"/>
    <w:rsid w:val="007A6350"/>
    <w:rsid w:val="007A687A"/>
    <w:rsid w:val="007A6AA2"/>
    <w:rsid w:val="007A6D6A"/>
    <w:rsid w:val="007A754E"/>
    <w:rsid w:val="007A75FB"/>
    <w:rsid w:val="007B031F"/>
    <w:rsid w:val="007B22AC"/>
    <w:rsid w:val="007B3873"/>
    <w:rsid w:val="007B3D0A"/>
    <w:rsid w:val="007B3FC5"/>
    <w:rsid w:val="007B5249"/>
    <w:rsid w:val="007B683D"/>
    <w:rsid w:val="007B6EBD"/>
    <w:rsid w:val="007C0B7E"/>
    <w:rsid w:val="007C152D"/>
    <w:rsid w:val="007C1AF0"/>
    <w:rsid w:val="007C2110"/>
    <w:rsid w:val="007C2C75"/>
    <w:rsid w:val="007C3F47"/>
    <w:rsid w:val="007C4223"/>
    <w:rsid w:val="007C4852"/>
    <w:rsid w:val="007C4A29"/>
    <w:rsid w:val="007D0522"/>
    <w:rsid w:val="007D0781"/>
    <w:rsid w:val="007D1B61"/>
    <w:rsid w:val="007D4F13"/>
    <w:rsid w:val="007D5BE5"/>
    <w:rsid w:val="007D748C"/>
    <w:rsid w:val="007E1202"/>
    <w:rsid w:val="007E5D84"/>
    <w:rsid w:val="007E63EC"/>
    <w:rsid w:val="007E6B44"/>
    <w:rsid w:val="007F4719"/>
    <w:rsid w:val="007F4EB1"/>
    <w:rsid w:val="007F545B"/>
    <w:rsid w:val="007F6332"/>
    <w:rsid w:val="007F6705"/>
    <w:rsid w:val="007F7667"/>
    <w:rsid w:val="007F7CFD"/>
    <w:rsid w:val="008001FD"/>
    <w:rsid w:val="00800837"/>
    <w:rsid w:val="00802BC5"/>
    <w:rsid w:val="0080442A"/>
    <w:rsid w:val="00804B04"/>
    <w:rsid w:val="008056FE"/>
    <w:rsid w:val="008067A1"/>
    <w:rsid w:val="00807F98"/>
    <w:rsid w:val="0081091D"/>
    <w:rsid w:val="008125F0"/>
    <w:rsid w:val="00812EB3"/>
    <w:rsid w:val="00813031"/>
    <w:rsid w:val="00813BFE"/>
    <w:rsid w:val="00813D66"/>
    <w:rsid w:val="00814C2C"/>
    <w:rsid w:val="008157DF"/>
    <w:rsid w:val="008167C9"/>
    <w:rsid w:val="0082444C"/>
    <w:rsid w:val="008246F8"/>
    <w:rsid w:val="008258E8"/>
    <w:rsid w:val="008268BF"/>
    <w:rsid w:val="00826F34"/>
    <w:rsid w:val="00827CA9"/>
    <w:rsid w:val="00830C7C"/>
    <w:rsid w:val="00832128"/>
    <w:rsid w:val="00832370"/>
    <w:rsid w:val="0083428D"/>
    <w:rsid w:val="00834762"/>
    <w:rsid w:val="00834EE8"/>
    <w:rsid w:val="0083569C"/>
    <w:rsid w:val="00836D9B"/>
    <w:rsid w:val="0083779C"/>
    <w:rsid w:val="008378D1"/>
    <w:rsid w:val="00841229"/>
    <w:rsid w:val="00843A33"/>
    <w:rsid w:val="00846DF8"/>
    <w:rsid w:val="0085004F"/>
    <w:rsid w:val="00850C9B"/>
    <w:rsid w:val="00851A4B"/>
    <w:rsid w:val="00854375"/>
    <w:rsid w:val="0085447E"/>
    <w:rsid w:val="00854C55"/>
    <w:rsid w:val="00854E3F"/>
    <w:rsid w:val="008553D8"/>
    <w:rsid w:val="0085599F"/>
    <w:rsid w:val="00856425"/>
    <w:rsid w:val="00856DE8"/>
    <w:rsid w:val="00856FA5"/>
    <w:rsid w:val="0086036D"/>
    <w:rsid w:val="0086196A"/>
    <w:rsid w:val="00861F28"/>
    <w:rsid w:val="008627B5"/>
    <w:rsid w:val="00863537"/>
    <w:rsid w:val="00864CDE"/>
    <w:rsid w:val="0086562B"/>
    <w:rsid w:val="00865773"/>
    <w:rsid w:val="0086588A"/>
    <w:rsid w:val="0086688C"/>
    <w:rsid w:val="00867653"/>
    <w:rsid w:val="00870127"/>
    <w:rsid w:val="0087114A"/>
    <w:rsid w:val="0087253E"/>
    <w:rsid w:val="00874E02"/>
    <w:rsid w:val="00875559"/>
    <w:rsid w:val="00875CD5"/>
    <w:rsid w:val="00876FB6"/>
    <w:rsid w:val="00877A50"/>
    <w:rsid w:val="008804C5"/>
    <w:rsid w:val="0088061B"/>
    <w:rsid w:val="0088079F"/>
    <w:rsid w:val="00880A48"/>
    <w:rsid w:val="00881FBE"/>
    <w:rsid w:val="00882846"/>
    <w:rsid w:val="00883054"/>
    <w:rsid w:val="00883B09"/>
    <w:rsid w:val="008843AE"/>
    <w:rsid w:val="008851DB"/>
    <w:rsid w:val="00891710"/>
    <w:rsid w:val="00892C6E"/>
    <w:rsid w:val="00896648"/>
    <w:rsid w:val="00897038"/>
    <w:rsid w:val="008973C3"/>
    <w:rsid w:val="00897B35"/>
    <w:rsid w:val="00897CFB"/>
    <w:rsid w:val="008A0E95"/>
    <w:rsid w:val="008A13D2"/>
    <w:rsid w:val="008A1649"/>
    <w:rsid w:val="008A4AF7"/>
    <w:rsid w:val="008A563B"/>
    <w:rsid w:val="008A6BFF"/>
    <w:rsid w:val="008A72E5"/>
    <w:rsid w:val="008A7A55"/>
    <w:rsid w:val="008B0C5B"/>
    <w:rsid w:val="008B0C7A"/>
    <w:rsid w:val="008B1A97"/>
    <w:rsid w:val="008B1E86"/>
    <w:rsid w:val="008B2735"/>
    <w:rsid w:val="008B34B1"/>
    <w:rsid w:val="008B4D5D"/>
    <w:rsid w:val="008B5579"/>
    <w:rsid w:val="008B5DCD"/>
    <w:rsid w:val="008C3940"/>
    <w:rsid w:val="008C451A"/>
    <w:rsid w:val="008C4C6D"/>
    <w:rsid w:val="008C5048"/>
    <w:rsid w:val="008C53DA"/>
    <w:rsid w:val="008C5426"/>
    <w:rsid w:val="008C55B3"/>
    <w:rsid w:val="008C721B"/>
    <w:rsid w:val="008C7D4D"/>
    <w:rsid w:val="008D04BA"/>
    <w:rsid w:val="008D1498"/>
    <w:rsid w:val="008D165A"/>
    <w:rsid w:val="008D1C11"/>
    <w:rsid w:val="008D55DA"/>
    <w:rsid w:val="008D7990"/>
    <w:rsid w:val="008D79FD"/>
    <w:rsid w:val="008E094D"/>
    <w:rsid w:val="008E165C"/>
    <w:rsid w:val="008E3473"/>
    <w:rsid w:val="008E767A"/>
    <w:rsid w:val="008E7742"/>
    <w:rsid w:val="008E789A"/>
    <w:rsid w:val="008F324E"/>
    <w:rsid w:val="008F3CF4"/>
    <w:rsid w:val="008F440C"/>
    <w:rsid w:val="008F496C"/>
    <w:rsid w:val="008F5337"/>
    <w:rsid w:val="008F6D1B"/>
    <w:rsid w:val="008F729D"/>
    <w:rsid w:val="008F7D45"/>
    <w:rsid w:val="009002E0"/>
    <w:rsid w:val="00900597"/>
    <w:rsid w:val="00901000"/>
    <w:rsid w:val="009017E1"/>
    <w:rsid w:val="00901EC2"/>
    <w:rsid w:val="00902004"/>
    <w:rsid w:val="009024AF"/>
    <w:rsid w:val="009027BE"/>
    <w:rsid w:val="009028DD"/>
    <w:rsid w:val="009052F8"/>
    <w:rsid w:val="00907477"/>
    <w:rsid w:val="0091073B"/>
    <w:rsid w:val="009107AF"/>
    <w:rsid w:val="00912AD3"/>
    <w:rsid w:val="00915D14"/>
    <w:rsid w:val="009168F2"/>
    <w:rsid w:val="00920196"/>
    <w:rsid w:val="009203B7"/>
    <w:rsid w:val="0092073A"/>
    <w:rsid w:val="00921FEE"/>
    <w:rsid w:val="00923C30"/>
    <w:rsid w:val="0092423F"/>
    <w:rsid w:val="00925542"/>
    <w:rsid w:val="0092587E"/>
    <w:rsid w:val="00926FAE"/>
    <w:rsid w:val="00927F6A"/>
    <w:rsid w:val="00931CDA"/>
    <w:rsid w:val="0093229E"/>
    <w:rsid w:val="00934712"/>
    <w:rsid w:val="00934FC7"/>
    <w:rsid w:val="00936462"/>
    <w:rsid w:val="00940460"/>
    <w:rsid w:val="00940B14"/>
    <w:rsid w:val="00941129"/>
    <w:rsid w:val="009436DB"/>
    <w:rsid w:val="009446F0"/>
    <w:rsid w:val="00945381"/>
    <w:rsid w:val="00946D05"/>
    <w:rsid w:val="0094795F"/>
    <w:rsid w:val="00947CAE"/>
    <w:rsid w:val="00952051"/>
    <w:rsid w:val="00952847"/>
    <w:rsid w:val="00952C0B"/>
    <w:rsid w:val="00952DB2"/>
    <w:rsid w:val="00952EC6"/>
    <w:rsid w:val="0095342B"/>
    <w:rsid w:val="009535E6"/>
    <w:rsid w:val="00953C34"/>
    <w:rsid w:val="00955611"/>
    <w:rsid w:val="00956CCB"/>
    <w:rsid w:val="00957120"/>
    <w:rsid w:val="009574B5"/>
    <w:rsid w:val="00962274"/>
    <w:rsid w:val="00962B4A"/>
    <w:rsid w:val="00963025"/>
    <w:rsid w:val="00963280"/>
    <w:rsid w:val="00965AC3"/>
    <w:rsid w:val="00970D28"/>
    <w:rsid w:val="00970D80"/>
    <w:rsid w:val="0097205A"/>
    <w:rsid w:val="00972170"/>
    <w:rsid w:val="009726E4"/>
    <w:rsid w:val="00972B95"/>
    <w:rsid w:val="0097377A"/>
    <w:rsid w:val="00973EB0"/>
    <w:rsid w:val="00974C93"/>
    <w:rsid w:val="0097584B"/>
    <w:rsid w:val="00975D50"/>
    <w:rsid w:val="00977089"/>
    <w:rsid w:val="009801A3"/>
    <w:rsid w:val="0098147E"/>
    <w:rsid w:val="00981B56"/>
    <w:rsid w:val="00981EBE"/>
    <w:rsid w:val="0098339D"/>
    <w:rsid w:val="009866DE"/>
    <w:rsid w:val="009877EC"/>
    <w:rsid w:val="00990D10"/>
    <w:rsid w:val="00990F3A"/>
    <w:rsid w:val="00991909"/>
    <w:rsid w:val="009926D1"/>
    <w:rsid w:val="00992A2B"/>
    <w:rsid w:val="00992C49"/>
    <w:rsid w:val="0099390C"/>
    <w:rsid w:val="00995189"/>
    <w:rsid w:val="0099549B"/>
    <w:rsid w:val="00995AB1"/>
    <w:rsid w:val="009961E7"/>
    <w:rsid w:val="009976CC"/>
    <w:rsid w:val="009A0A4B"/>
    <w:rsid w:val="009A1280"/>
    <w:rsid w:val="009A1E3A"/>
    <w:rsid w:val="009A25D4"/>
    <w:rsid w:val="009A26AA"/>
    <w:rsid w:val="009A30AD"/>
    <w:rsid w:val="009A3C96"/>
    <w:rsid w:val="009A551B"/>
    <w:rsid w:val="009A68F9"/>
    <w:rsid w:val="009B0083"/>
    <w:rsid w:val="009B0098"/>
    <w:rsid w:val="009B1048"/>
    <w:rsid w:val="009B168F"/>
    <w:rsid w:val="009B2105"/>
    <w:rsid w:val="009B2B09"/>
    <w:rsid w:val="009B3DD7"/>
    <w:rsid w:val="009B40F3"/>
    <w:rsid w:val="009B49F5"/>
    <w:rsid w:val="009C0048"/>
    <w:rsid w:val="009C0315"/>
    <w:rsid w:val="009C0D36"/>
    <w:rsid w:val="009C2311"/>
    <w:rsid w:val="009C2BDF"/>
    <w:rsid w:val="009C2E74"/>
    <w:rsid w:val="009C2F62"/>
    <w:rsid w:val="009C5658"/>
    <w:rsid w:val="009C5847"/>
    <w:rsid w:val="009C60D6"/>
    <w:rsid w:val="009D1581"/>
    <w:rsid w:val="009D1D71"/>
    <w:rsid w:val="009D228A"/>
    <w:rsid w:val="009D29DA"/>
    <w:rsid w:val="009D4541"/>
    <w:rsid w:val="009D5A88"/>
    <w:rsid w:val="009D65DE"/>
    <w:rsid w:val="009D67C3"/>
    <w:rsid w:val="009D7AE4"/>
    <w:rsid w:val="009D7CB7"/>
    <w:rsid w:val="009E18FD"/>
    <w:rsid w:val="009E48F4"/>
    <w:rsid w:val="009E6431"/>
    <w:rsid w:val="009E67B1"/>
    <w:rsid w:val="009E6E99"/>
    <w:rsid w:val="009F1FD0"/>
    <w:rsid w:val="009F230C"/>
    <w:rsid w:val="009F2E43"/>
    <w:rsid w:val="009F3ACB"/>
    <w:rsid w:val="009F6AFE"/>
    <w:rsid w:val="009F7187"/>
    <w:rsid w:val="009F75DF"/>
    <w:rsid w:val="00A007CB"/>
    <w:rsid w:val="00A0097F"/>
    <w:rsid w:val="00A00DF2"/>
    <w:rsid w:val="00A01431"/>
    <w:rsid w:val="00A01945"/>
    <w:rsid w:val="00A01D51"/>
    <w:rsid w:val="00A05392"/>
    <w:rsid w:val="00A069B1"/>
    <w:rsid w:val="00A0740A"/>
    <w:rsid w:val="00A10CB8"/>
    <w:rsid w:val="00A10D7C"/>
    <w:rsid w:val="00A10DF6"/>
    <w:rsid w:val="00A10ECA"/>
    <w:rsid w:val="00A1466A"/>
    <w:rsid w:val="00A15EF9"/>
    <w:rsid w:val="00A161FD"/>
    <w:rsid w:val="00A168BE"/>
    <w:rsid w:val="00A16BA0"/>
    <w:rsid w:val="00A208E9"/>
    <w:rsid w:val="00A20AC7"/>
    <w:rsid w:val="00A21AB3"/>
    <w:rsid w:val="00A21E89"/>
    <w:rsid w:val="00A23AAB"/>
    <w:rsid w:val="00A257A6"/>
    <w:rsid w:val="00A25B91"/>
    <w:rsid w:val="00A25E43"/>
    <w:rsid w:val="00A26955"/>
    <w:rsid w:val="00A316D3"/>
    <w:rsid w:val="00A3276C"/>
    <w:rsid w:val="00A32D33"/>
    <w:rsid w:val="00A335C3"/>
    <w:rsid w:val="00A338E6"/>
    <w:rsid w:val="00A3428B"/>
    <w:rsid w:val="00A36865"/>
    <w:rsid w:val="00A40C6C"/>
    <w:rsid w:val="00A4108C"/>
    <w:rsid w:val="00A41134"/>
    <w:rsid w:val="00A41819"/>
    <w:rsid w:val="00A434CD"/>
    <w:rsid w:val="00A4499B"/>
    <w:rsid w:val="00A4680D"/>
    <w:rsid w:val="00A469A9"/>
    <w:rsid w:val="00A47ADF"/>
    <w:rsid w:val="00A50149"/>
    <w:rsid w:val="00A5066B"/>
    <w:rsid w:val="00A50787"/>
    <w:rsid w:val="00A50DBA"/>
    <w:rsid w:val="00A51944"/>
    <w:rsid w:val="00A52014"/>
    <w:rsid w:val="00A52976"/>
    <w:rsid w:val="00A540D9"/>
    <w:rsid w:val="00A547E4"/>
    <w:rsid w:val="00A55837"/>
    <w:rsid w:val="00A55C9F"/>
    <w:rsid w:val="00A60977"/>
    <w:rsid w:val="00A60C32"/>
    <w:rsid w:val="00A62277"/>
    <w:rsid w:val="00A632FA"/>
    <w:rsid w:val="00A6406D"/>
    <w:rsid w:val="00A64B2B"/>
    <w:rsid w:val="00A64FF7"/>
    <w:rsid w:val="00A652DF"/>
    <w:rsid w:val="00A654AA"/>
    <w:rsid w:val="00A6578A"/>
    <w:rsid w:val="00A65EC1"/>
    <w:rsid w:val="00A6759D"/>
    <w:rsid w:val="00A714D1"/>
    <w:rsid w:val="00A724F8"/>
    <w:rsid w:val="00A72989"/>
    <w:rsid w:val="00A73005"/>
    <w:rsid w:val="00A73238"/>
    <w:rsid w:val="00A733CE"/>
    <w:rsid w:val="00A738DC"/>
    <w:rsid w:val="00A74BF8"/>
    <w:rsid w:val="00A74DE8"/>
    <w:rsid w:val="00A76714"/>
    <w:rsid w:val="00A76DB5"/>
    <w:rsid w:val="00A771A4"/>
    <w:rsid w:val="00A80EF9"/>
    <w:rsid w:val="00A81610"/>
    <w:rsid w:val="00A82CA9"/>
    <w:rsid w:val="00A83BBD"/>
    <w:rsid w:val="00A877E5"/>
    <w:rsid w:val="00A87DC7"/>
    <w:rsid w:val="00A90B7E"/>
    <w:rsid w:val="00A90DEA"/>
    <w:rsid w:val="00A922C9"/>
    <w:rsid w:val="00A93AB4"/>
    <w:rsid w:val="00A94B8E"/>
    <w:rsid w:val="00A94DF9"/>
    <w:rsid w:val="00A95E7D"/>
    <w:rsid w:val="00A972F4"/>
    <w:rsid w:val="00AA0295"/>
    <w:rsid w:val="00AA029B"/>
    <w:rsid w:val="00AA0AB0"/>
    <w:rsid w:val="00AA184B"/>
    <w:rsid w:val="00AA25C8"/>
    <w:rsid w:val="00AA39CE"/>
    <w:rsid w:val="00AA4033"/>
    <w:rsid w:val="00AA5075"/>
    <w:rsid w:val="00AA525A"/>
    <w:rsid w:val="00AA5993"/>
    <w:rsid w:val="00AB1959"/>
    <w:rsid w:val="00AB1FD0"/>
    <w:rsid w:val="00AB20FE"/>
    <w:rsid w:val="00AB21ED"/>
    <w:rsid w:val="00AB28D5"/>
    <w:rsid w:val="00AB3015"/>
    <w:rsid w:val="00AB3911"/>
    <w:rsid w:val="00AB4949"/>
    <w:rsid w:val="00AB6FF3"/>
    <w:rsid w:val="00AB7D92"/>
    <w:rsid w:val="00AC08C2"/>
    <w:rsid w:val="00AC1EE6"/>
    <w:rsid w:val="00AC29FD"/>
    <w:rsid w:val="00AC4DA3"/>
    <w:rsid w:val="00AC6D98"/>
    <w:rsid w:val="00AD0715"/>
    <w:rsid w:val="00AD0AB5"/>
    <w:rsid w:val="00AD0F64"/>
    <w:rsid w:val="00AD2591"/>
    <w:rsid w:val="00AD2F95"/>
    <w:rsid w:val="00AD33C9"/>
    <w:rsid w:val="00AD3885"/>
    <w:rsid w:val="00AD3BAE"/>
    <w:rsid w:val="00AD4971"/>
    <w:rsid w:val="00AD52FC"/>
    <w:rsid w:val="00AD5C19"/>
    <w:rsid w:val="00AD7411"/>
    <w:rsid w:val="00AE0908"/>
    <w:rsid w:val="00AE1140"/>
    <w:rsid w:val="00AE1320"/>
    <w:rsid w:val="00AE27B8"/>
    <w:rsid w:val="00AE457B"/>
    <w:rsid w:val="00AE45F9"/>
    <w:rsid w:val="00AE4FCA"/>
    <w:rsid w:val="00AE55F7"/>
    <w:rsid w:val="00AE5FBF"/>
    <w:rsid w:val="00AE5FCA"/>
    <w:rsid w:val="00AF07AA"/>
    <w:rsid w:val="00AF1743"/>
    <w:rsid w:val="00AF180E"/>
    <w:rsid w:val="00AF2500"/>
    <w:rsid w:val="00AF2FB7"/>
    <w:rsid w:val="00AF5E98"/>
    <w:rsid w:val="00AF6ACF"/>
    <w:rsid w:val="00B02327"/>
    <w:rsid w:val="00B0343E"/>
    <w:rsid w:val="00B043DD"/>
    <w:rsid w:val="00B061DD"/>
    <w:rsid w:val="00B06592"/>
    <w:rsid w:val="00B0700E"/>
    <w:rsid w:val="00B07766"/>
    <w:rsid w:val="00B10D51"/>
    <w:rsid w:val="00B119FA"/>
    <w:rsid w:val="00B11CA0"/>
    <w:rsid w:val="00B12478"/>
    <w:rsid w:val="00B1366F"/>
    <w:rsid w:val="00B13A34"/>
    <w:rsid w:val="00B1459D"/>
    <w:rsid w:val="00B21BD1"/>
    <w:rsid w:val="00B223D0"/>
    <w:rsid w:val="00B23511"/>
    <w:rsid w:val="00B236B4"/>
    <w:rsid w:val="00B23C00"/>
    <w:rsid w:val="00B26E59"/>
    <w:rsid w:val="00B2745D"/>
    <w:rsid w:val="00B27EA3"/>
    <w:rsid w:val="00B30E31"/>
    <w:rsid w:val="00B31CF2"/>
    <w:rsid w:val="00B32BDB"/>
    <w:rsid w:val="00B3390C"/>
    <w:rsid w:val="00B339BC"/>
    <w:rsid w:val="00B33A89"/>
    <w:rsid w:val="00B347DB"/>
    <w:rsid w:val="00B34A91"/>
    <w:rsid w:val="00B40D17"/>
    <w:rsid w:val="00B4466D"/>
    <w:rsid w:val="00B45681"/>
    <w:rsid w:val="00B46EC3"/>
    <w:rsid w:val="00B5059B"/>
    <w:rsid w:val="00B506B5"/>
    <w:rsid w:val="00B515A7"/>
    <w:rsid w:val="00B52298"/>
    <w:rsid w:val="00B52665"/>
    <w:rsid w:val="00B52FB5"/>
    <w:rsid w:val="00B5430B"/>
    <w:rsid w:val="00B555A9"/>
    <w:rsid w:val="00B5572E"/>
    <w:rsid w:val="00B5776F"/>
    <w:rsid w:val="00B610AE"/>
    <w:rsid w:val="00B644FF"/>
    <w:rsid w:val="00B655CA"/>
    <w:rsid w:val="00B65C14"/>
    <w:rsid w:val="00B65FD8"/>
    <w:rsid w:val="00B66E18"/>
    <w:rsid w:val="00B6711A"/>
    <w:rsid w:val="00B70AF3"/>
    <w:rsid w:val="00B72AF5"/>
    <w:rsid w:val="00B74A7E"/>
    <w:rsid w:val="00B7567B"/>
    <w:rsid w:val="00B75710"/>
    <w:rsid w:val="00B76B8E"/>
    <w:rsid w:val="00B76ED0"/>
    <w:rsid w:val="00B81BCB"/>
    <w:rsid w:val="00B81D6D"/>
    <w:rsid w:val="00B84EA1"/>
    <w:rsid w:val="00B85E23"/>
    <w:rsid w:val="00B86B5B"/>
    <w:rsid w:val="00B86BA0"/>
    <w:rsid w:val="00B876C7"/>
    <w:rsid w:val="00B87BB7"/>
    <w:rsid w:val="00B92812"/>
    <w:rsid w:val="00B92D1B"/>
    <w:rsid w:val="00B93FF9"/>
    <w:rsid w:val="00B944ED"/>
    <w:rsid w:val="00B946DB"/>
    <w:rsid w:val="00B94821"/>
    <w:rsid w:val="00B97623"/>
    <w:rsid w:val="00B97A4D"/>
    <w:rsid w:val="00BA00BF"/>
    <w:rsid w:val="00BA03DD"/>
    <w:rsid w:val="00BA08D5"/>
    <w:rsid w:val="00BA3313"/>
    <w:rsid w:val="00BA3A5E"/>
    <w:rsid w:val="00BA3CCE"/>
    <w:rsid w:val="00BA3F9F"/>
    <w:rsid w:val="00BB01B2"/>
    <w:rsid w:val="00BB0C69"/>
    <w:rsid w:val="00BB1A01"/>
    <w:rsid w:val="00BB2474"/>
    <w:rsid w:val="00BB256A"/>
    <w:rsid w:val="00BB2628"/>
    <w:rsid w:val="00BB426D"/>
    <w:rsid w:val="00BB6EE7"/>
    <w:rsid w:val="00BC0EA3"/>
    <w:rsid w:val="00BC2203"/>
    <w:rsid w:val="00BC2569"/>
    <w:rsid w:val="00BC2796"/>
    <w:rsid w:val="00BC4B94"/>
    <w:rsid w:val="00BC4DC8"/>
    <w:rsid w:val="00BC53FC"/>
    <w:rsid w:val="00BC5C06"/>
    <w:rsid w:val="00BC7738"/>
    <w:rsid w:val="00BC7AAE"/>
    <w:rsid w:val="00BD04A0"/>
    <w:rsid w:val="00BD0984"/>
    <w:rsid w:val="00BD0C74"/>
    <w:rsid w:val="00BD0FCF"/>
    <w:rsid w:val="00BD11DC"/>
    <w:rsid w:val="00BD1D1D"/>
    <w:rsid w:val="00BD2E7D"/>
    <w:rsid w:val="00BD4E66"/>
    <w:rsid w:val="00BD4E72"/>
    <w:rsid w:val="00BD4E9C"/>
    <w:rsid w:val="00BD5105"/>
    <w:rsid w:val="00BD5316"/>
    <w:rsid w:val="00BD5A88"/>
    <w:rsid w:val="00BE0590"/>
    <w:rsid w:val="00BE292D"/>
    <w:rsid w:val="00BE47E0"/>
    <w:rsid w:val="00BE492C"/>
    <w:rsid w:val="00BE5D42"/>
    <w:rsid w:val="00BE5FD9"/>
    <w:rsid w:val="00BE656C"/>
    <w:rsid w:val="00BE6736"/>
    <w:rsid w:val="00BE6D88"/>
    <w:rsid w:val="00BE7750"/>
    <w:rsid w:val="00BE786B"/>
    <w:rsid w:val="00BF0704"/>
    <w:rsid w:val="00BF1A6F"/>
    <w:rsid w:val="00BF41B1"/>
    <w:rsid w:val="00BF6A17"/>
    <w:rsid w:val="00BF71A8"/>
    <w:rsid w:val="00BF7E78"/>
    <w:rsid w:val="00C004DD"/>
    <w:rsid w:val="00C00F07"/>
    <w:rsid w:val="00C01D3B"/>
    <w:rsid w:val="00C0237A"/>
    <w:rsid w:val="00C02B23"/>
    <w:rsid w:val="00C10172"/>
    <w:rsid w:val="00C10A38"/>
    <w:rsid w:val="00C10DCA"/>
    <w:rsid w:val="00C10EBD"/>
    <w:rsid w:val="00C11675"/>
    <w:rsid w:val="00C12306"/>
    <w:rsid w:val="00C13967"/>
    <w:rsid w:val="00C146E8"/>
    <w:rsid w:val="00C1474A"/>
    <w:rsid w:val="00C14B7B"/>
    <w:rsid w:val="00C15173"/>
    <w:rsid w:val="00C155E9"/>
    <w:rsid w:val="00C17B72"/>
    <w:rsid w:val="00C220B4"/>
    <w:rsid w:val="00C220E9"/>
    <w:rsid w:val="00C24665"/>
    <w:rsid w:val="00C2622D"/>
    <w:rsid w:val="00C27D1B"/>
    <w:rsid w:val="00C3003C"/>
    <w:rsid w:val="00C31152"/>
    <w:rsid w:val="00C3117E"/>
    <w:rsid w:val="00C3145A"/>
    <w:rsid w:val="00C31653"/>
    <w:rsid w:val="00C31DE8"/>
    <w:rsid w:val="00C325EB"/>
    <w:rsid w:val="00C3270B"/>
    <w:rsid w:val="00C329CF"/>
    <w:rsid w:val="00C33701"/>
    <w:rsid w:val="00C33D95"/>
    <w:rsid w:val="00C33F88"/>
    <w:rsid w:val="00C33FD7"/>
    <w:rsid w:val="00C35365"/>
    <w:rsid w:val="00C37D98"/>
    <w:rsid w:val="00C40D03"/>
    <w:rsid w:val="00C42FF0"/>
    <w:rsid w:val="00C43B48"/>
    <w:rsid w:val="00C45501"/>
    <w:rsid w:val="00C45833"/>
    <w:rsid w:val="00C46E53"/>
    <w:rsid w:val="00C46E93"/>
    <w:rsid w:val="00C470DC"/>
    <w:rsid w:val="00C50511"/>
    <w:rsid w:val="00C518CB"/>
    <w:rsid w:val="00C539C4"/>
    <w:rsid w:val="00C53A44"/>
    <w:rsid w:val="00C53AC2"/>
    <w:rsid w:val="00C55CEA"/>
    <w:rsid w:val="00C5770F"/>
    <w:rsid w:val="00C6105A"/>
    <w:rsid w:val="00C6216B"/>
    <w:rsid w:val="00C62893"/>
    <w:rsid w:val="00C62D59"/>
    <w:rsid w:val="00C62F46"/>
    <w:rsid w:val="00C64348"/>
    <w:rsid w:val="00C672FD"/>
    <w:rsid w:val="00C6746B"/>
    <w:rsid w:val="00C7052B"/>
    <w:rsid w:val="00C70651"/>
    <w:rsid w:val="00C710E9"/>
    <w:rsid w:val="00C72D42"/>
    <w:rsid w:val="00C74610"/>
    <w:rsid w:val="00C7492A"/>
    <w:rsid w:val="00C74D63"/>
    <w:rsid w:val="00C75CF8"/>
    <w:rsid w:val="00C77860"/>
    <w:rsid w:val="00C81416"/>
    <w:rsid w:val="00C816E8"/>
    <w:rsid w:val="00C81B1E"/>
    <w:rsid w:val="00C829D8"/>
    <w:rsid w:val="00C829E9"/>
    <w:rsid w:val="00C82B80"/>
    <w:rsid w:val="00C82DD5"/>
    <w:rsid w:val="00C830FC"/>
    <w:rsid w:val="00C83623"/>
    <w:rsid w:val="00C84984"/>
    <w:rsid w:val="00C85D5F"/>
    <w:rsid w:val="00C86066"/>
    <w:rsid w:val="00C863B2"/>
    <w:rsid w:val="00C863CE"/>
    <w:rsid w:val="00C867B6"/>
    <w:rsid w:val="00C86B56"/>
    <w:rsid w:val="00C871F0"/>
    <w:rsid w:val="00C933BF"/>
    <w:rsid w:val="00C94139"/>
    <w:rsid w:val="00C96422"/>
    <w:rsid w:val="00C97122"/>
    <w:rsid w:val="00C979F1"/>
    <w:rsid w:val="00CA050D"/>
    <w:rsid w:val="00CA16AD"/>
    <w:rsid w:val="00CA1F09"/>
    <w:rsid w:val="00CA46AD"/>
    <w:rsid w:val="00CA58FF"/>
    <w:rsid w:val="00CA7400"/>
    <w:rsid w:val="00CB1B33"/>
    <w:rsid w:val="00CB2B1E"/>
    <w:rsid w:val="00CB3A59"/>
    <w:rsid w:val="00CB50D2"/>
    <w:rsid w:val="00CB6310"/>
    <w:rsid w:val="00CB6EF8"/>
    <w:rsid w:val="00CC1B49"/>
    <w:rsid w:val="00CC3CF7"/>
    <w:rsid w:val="00CD013F"/>
    <w:rsid w:val="00CD2EC4"/>
    <w:rsid w:val="00CD3D15"/>
    <w:rsid w:val="00CD429B"/>
    <w:rsid w:val="00CD42CC"/>
    <w:rsid w:val="00CD4777"/>
    <w:rsid w:val="00CD52B8"/>
    <w:rsid w:val="00CD60D6"/>
    <w:rsid w:val="00CD6D28"/>
    <w:rsid w:val="00CD70AB"/>
    <w:rsid w:val="00CD777E"/>
    <w:rsid w:val="00CE3542"/>
    <w:rsid w:val="00CE3AA5"/>
    <w:rsid w:val="00CE4716"/>
    <w:rsid w:val="00CE58E7"/>
    <w:rsid w:val="00CE5941"/>
    <w:rsid w:val="00CE796E"/>
    <w:rsid w:val="00CF0991"/>
    <w:rsid w:val="00CF1FBD"/>
    <w:rsid w:val="00CF4867"/>
    <w:rsid w:val="00CF60A6"/>
    <w:rsid w:val="00CF79E9"/>
    <w:rsid w:val="00D007BE"/>
    <w:rsid w:val="00D01BD5"/>
    <w:rsid w:val="00D0293B"/>
    <w:rsid w:val="00D03F4B"/>
    <w:rsid w:val="00D05935"/>
    <w:rsid w:val="00D05F1F"/>
    <w:rsid w:val="00D0663F"/>
    <w:rsid w:val="00D07338"/>
    <w:rsid w:val="00D075C5"/>
    <w:rsid w:val="00D07A80"/>
    <w:rsid w:val="00D10284"/>
    <w:rsid w:val="00D13AC2"/>
    <w:rsid w:val="00D15101"/>
    <w:rsid w:val="00D15D1D"/>
    <w:rsid w:val="00D173DC"/>
    <w:rsid w:val="00D22248"/>
    <w:rsid w:val="00D23D7B"/>
    <w:rsid w:val="00D24204"/>
    <w:rsid w:val="00D25670"/>
    <w:rsid w:val="00D25FBD"/>
    <w:rsid w:val="00D2677D"/>
    <w:rsid w:val="00D267BC"/>
    <w:rsid w:val="00D26BD9"/>
    <w:rsid w:val="00D30931"/>
    <w:rsid w:val="00D30A61"/>
    <w:rsid w:val="00D318F5"/>
    <w:rsid w:val="00D32076"/>
    <w:rsid w:val="00D32D83"/>
    <w:rsid w:val="00D330E5"/>
    <w:rsid w:val="00D3360B"/>
    <w:rsid w:val="00D34850"/>
    <w:rsid w:val="00D35016"/>
    <w:rsid w:val="00D35740"/>
    <w:rsid w:val="00D358E9"/>
    <w:rsid w:val="00D359E2"/>
    <w:rsid w:val="00D365BA"/>
    <w:rsid w:val="00D373EC"/>
    <w:rsid w:val="00D37994"/>
    <w:rsid w:val="00D37C82"/>
    <w:rsid w:val="00D40227"/>
    <w:rsid w:val="00D40A7C"/>
    <w:rsid w:val="00D41132"/>
    <w:rsid w:val="00D41A95"/>
    <w:rsid w:val="00D41AA0"/>
    <w:rsid w:val="00D42AC2"/>
    <w:rsid w:val="00D43AE1"/>
    <w:rsid w:val="00D43DF9"/>
    <w:rsid w:val="00D44DDA"/>
    <w:rsid w:val="00D455E6"/>
    <w:rsid w:val="00D45EE9"/>
    <w:rsid w:val="00D47170"/>
    <w:rsid w:val="00D47A4A"/>
    <w:rsid w:val="00D47C08"/>
    <w:rsid w:val="00D50206"/>
    <w:rsid w:val="00D50A90"/>
    <w:rsid w:val="00D51650"/>
    <w:rsid w:val="00D53EAD"/>
    <w:rsid w:val="00D54777"/>
    <w:rsid w:val="00D56AB5"/>
    <w:rsid w:val="00D5794D"/>
    <w:rsid w:val="00D57B5B"/>
    <w:rsid w:val="00D60075"/>
    <w:rsid w:val="00D6008E"/>
    <w:rsid w:val="00D6024F"/>
    <w:rsid w:val="00D60902"/>
    <w:rsid w:val="00D60EEC"/>
    <w:rsid w:val="00D63C29"/>
    <w:rsid w:val="00D6483C"/>
    <w:rsid w:val="00D64F05"/>
    <w:rsid w:val="00D65BE7"/>
    <w:rsid w:val="00D65FB3"/>
    <w:rsid w:val="00D66BD7"/>
    <w:rsid w:val="00D67F80"/>
    <w:rsid w:val="00D70069"/>
    <w:rsid w:val="00D70BCE"/>
    <w:rsid w:val="00D70FB2"/>
    <w:rsid w:val="00D7131C"/>
    <w:rsid w:val="00D71DFE"/>
    <w:rsid w:val="00D7467D"/>
    <w:rsid w:val="00D75055"/>
    <w:rsid w:val="00D75118"/>
    <w:rsid w:val="00D760AF"/>
    <w:rsid w:val="00D76632"/>
    <w:rsid w:val="00D76BBC"/>
    <w:rsid w:val="00D81F24"/>
    <w:rsid w:val="00D83B81"/>
    <w:rsid w:val="00D85FFC"/>
    <w:rsid w:val="00D8614E"/>
    <w:rsid w:val="00D86F3F"/>
    <w:rsid w:val="00D875AB"/>
    <w:rsid w:val="00D922D1"/>
    <w:rsid w:val="00D92F9E"/>
    <w:rsid w:val="00D93C2A"/>
    <w:rsid w:val="00D9419E"/>
    <w:rsid w:val="00DA05C2"/>
    <w:rsid w:val="00DA1795"/>
    <w:rsid w:val="00DA2022"/>
    <w:rsid w:val="00DA2492"/>
    <w:rsid w:val="00DA267D"/>
    <w:rsid w:val="00DA2880"/>
    <w:rsid w:val="00DA3481"/>
    <w:rsid w:val="00DA4383"/>
    <w:rsid w:val="00DA5F9E"/>
    <w:rsid w:val="00DA6885"/>
    <w:rsid w:val="00DA7C11"/>
    <w:rsid w:val="00DA7E0D"/>
    <w:rsid w:val="00DB044A"/>
    <w:rsid w:val="00DB1D0F"/>
    <w:rsid w:val="00DB2EF1"/>
    <w:rsid w:val="00DB5263"/>
    <w:rsid w:val="00DB66F8"/>
    <w:rsid w:val="00DB732F"/>
    <w:rsid w:val="00DB7350"/>
    <w:rsid w:val="00DB7537"/>
    <w:rsid w:val="00DB7D4D"/>
    <w:rsid w:val="00DB7F5B"/>
    <w:rsid w:val="00DC1922"/>
    <w:rsid w:val="00DC2970"/>
    <w:rsid w:val="00DC32D2"/>
    <w:rsid w:val="00DC4DF9"/>
    <w:rsid w:val="00DC6696"/>
    <w:rsid w:val="00DC7BDC"/>
    <w:rsid w:val="00DD05CE"/>
    <w:rsid w:val="00DD206A"/>
    <w:rsid w:val="00DD3A84"/>
    <w:rsid w:val="00DD4259"/>
    <w:rsid w:val="00DD5E6A"/>
    <w:rsid w:val="00DD6162"/>
    <w:rsid w:val="00DD6F3F"/>
    <w:rsid w:val="00DD7891"/>
    <w:rsid w:val="00DE2580"/>
    <w:rsid w:val="00DE3316"/>
    <w:rsid w:val="00DE3CA0"/>
    <w:rsid w:val="00DE631A"/>
    <w:rsid w:val="00DE651F"/>
    <w:rsid w:val="00DF43F3"/>
    <w:rsid w:val="00DF4C62"/>
    <w:rsid w:val="00DF604E"/>
    <w:rsid w:val="00DF700E"/>
    <w:rsid w:val="00DF7580"/>
    <w:rsid w:val="00E00882"/>
    <w:rsid w:val="00E014A9"/>
    <w:rsid w:val="00E01C69"/>
    <w:rsid w:val="00E02DCE"/>
    <w:rsid w:val="00E06E27"/>
    <w:rsid w:val="00E07153"/>
    <w:rsid w:val="00E077E2"/>
    <w:rsid w:val="00E1081E"/>
    <w:rsid w:val="00E14517"/>
    <w:rsid w:val="00E153A2"/>
    <w:rsid w:val="00E161C0"/>
    <w:rsid w:val="00E16A32"/>
    <w:rsid w:val="00E20E33"/>
    <w:rsid w:val="00E21551"/>
    <w:rsid w:val="00E23292"/>
    <w:rsid w:val="00E256E4"/>
    <w:rsid w:val="00E25E53"/>
    <w:rsid w:val="00E2638A"/>
    <w:rsid w:val="00E26449"/>
    <w:rsid w:val="00E26E3D"/>
    <w:rsid w:val="00E27334"/>
    <w:rsid w:val="00E3039F"/>
    <w:rsid w:val="00E3061F"/>
    <w:rsid w:val="00E32473"/>
    <w:rsid w:val="00E32508"/>
    <w:rsid w:val="00E32FA8"/>
    <w:rsid w:val="00E3415A"/>
    <w:rsid w:val="00E3442B"/>
    <w:rsid w:val="00E344E7"/>
    <w:rsid w:val="00E35A5E"/>
    <w:rsid w:val="00E35C08"/>
    <w:rsid w:val="00E35D26"/>
    <w:rsid w:val="00E3651A"/>
    <w:rsid w:val="00E36A70"/>
    <w:rsid w:val="00E4023E"/>
    <w:rsid w:val="00E41D85"/>
    <w:rsid w:val="00E44199"/>
    <w:rsid w:val="00E44406"/>
    <w:rsid w:val="00E4470B"/>
    <w:rsid w:val="00E44972"/>
    <w:rsid w:val="00E4518D"/>
    <w:rsid w:val="00E46C7E"/>
    <w:rsid w:val="00E474E6"/>
    <w:rsid w:val="00E47955"/>
    <w:rsid w:val="00E47AA5"/>
    <w:rsid w:val="00E508C8"/>
    <w:rsid w:val="00E5199E"/>
    <w:rsid w:val="00E52053"/>
    <w:rsid w:val="00E554FD"/>
    <w:rsid w:val="00E557F8"/>
    <w:rsid w:val="00E56896"/>
    <w:rsid w:val="00E56A59"/>
    <w:rsid w:val="00E57A9F"/>
    <w:rsid w:val="00E60A01"/>
    <w:rsid w:val="00E6257C"/>
    <w:rsid w:val="00E625D7"/>
    <w:rsid w:val="00E62DA3"/>
    <w:rsid w:val="00E6333E"/>
    <w:rsid w:val="00E63508"/>
    <w:rsid w:val="00E63BD2"/>
    <w:rsid w:val="00E64BC4"/>
    <w:rsid w:val="00E6696A"/>
    <w:rsid w:val="00E67F46"/>
    <w:rsid w:val="00E70B18"/>
    <w:rsid w:val="00E721A5"/>
    <w:rsid w:val="00E7290C"/>
    <w:rsid w:val="00E72D33"/>
    <w:rsid w:val="00E738CB"/>
    <w:rsid w:val="00E73C37"/>
    <w:rsid w:val="00E768F6"/>
    <w:rsid w:val="00E76F99"/>
    <w:rsid w:val="00E76FC8"/>
    <w:rsid w:val="00E77457"/>
    <w:rsid w:val="00E77D89"/>
    <w:rsid w:val="00E80992"/>
    <w:rsid w:val="00E81178"/>
    <w:rsid w:val="00E817B6"/>
    <w:rsid w:val="00E8185A"/>
    <w:rsid w:val="00E84247"/>
    <w:rsid w:val="00E84EE1"/>
    <w:rsid w:val="00E85040"/>
    <w:rsid w:val="00E85A9B"/>
    <w:rsid w:val="00E85E29"/>
    <w:rsid w:val="00E8621B"/>
    <w:rsid w:val="00E87579"/>
    <w:rsid w:val="00E90701"/>
    <w:rsid w:val="00E910D1"/>
    <w:rsid w:val="00E924BB"/>
    <w:rsid w:val="00E931EB"/>
    <w:rsid w:val="00E97FB3"/>
    <w:rsid w:val="00EA066F"/>
    <w:rsid w:val="00EA126D"/>
    <w:rsid w:val="00EA148D"/>
    <w:rsid w:val="00EA3FCE"/>
    <w:rsid w:val="00EA5092"/>
    <w:rsid w:val="00EA559B"/>
    <w:rsid w:val="00EA62EB"/>
    <w:rsid w:val="00EA633A"/>
    <w:rsid w:val="00EA6927"/>
    <w:rsid w:val="00EA71EF"/>
    <w:rsid w:val="00EB33E1"/>
    <w:rsid w:val="00EB378D"/>
    <w:rsid w:val="00EB4501"/>
    <w:rsid w:val="00EB5531"/>
    <w:rsid w:val="00EB67E2"/>
    <w:rsid w:val="00EB6D69"/>
    <w:rsid w:val="00EC0A6C"/>
    <w:rsid w:val="00EC172C"/>
    <w:rsid w:val="00EC4269"/>
    <w:rsid w:val="00EC591E"/>
    <w:rsid w:val="00EC68C4"/>
    <w:rsid w:val="00EC696B"/>
    <w:rsid w:val="00EC78ED"/>
    <w:rsid w:val="00ED19D6"/>
    <w:rsid w:val="00ED3569"/>
    <w:rsid w:val="00ED4260"/>
    <w:rsid w:val="00ED4696"/>
    <w:rsid w:val="00ED4F51"/>
    <w:rsid w:val="00ED5802"/>
    <w:rsid w:val="00ED5CD9"/>
    <w:rsid w:val="00ED601B"/>
    <w:rsid w:val="00ED6219"/>
    <w:rsid w:val="00ED6360"/>
    <w:rsid w:val="00ED69FC"/>
    <w:rsid w:val="00ED7016"/>
    <w:rsid w:val="00ED753E"/>
    <w:rsid w:val="00EE0035"/>
    <w:rsid w:val="00EE352E"/>
    <w:rsid w:val="00EE3D93"/>
    <w:rsid w:val="00EE46DA"/>
    <w:rsid w:val="00EE4C1B"/>
    <w:rsid w:val="00EE6E77"/>
    <w:rsid w:val="00EE7946"/>
    <w:rsid w:val="00EF08BE"/>
    <w:rsid w:val="00EF17D5"/>
    <w:rsid w:val="00EF44AE"/>
    <w:rsid w:val="00EF46DE"/>
    <w:rsid w:val="00EF4F63"/>
    <w:rsid w:val="00EF4FA8"/>
    <w:rsid w:val="00EF5C62"/>
    <w:rsid w:val="00F01874"/>
    <w:rsid w:val="00F01961"/>
    <w:rsid w:val="00F01B26"/>
    <w:rsid w:val="00F02EFE"/>
    <w:rsid w:val="00F0351F"/>
    <w:rsid w:val="00F03881"/>
    <w:rsid w:val="00F052AE"/>
    <w:rsid w:val="00F05994"/>
    <w:rsid w:val="00F07736"/>
    <w:rsid w:val="00F07DDB"/>
    <w:rsid w:val="00F13636"/>
    <w:rsid w:val="00F161E5"/>
    <w:rsid w:val="00F203B6"/>
    <w:rsid w:val="00F22668"/>
    <w:rsid w:val="00F22917"/>
    <w:rsid w:val="00F22C97"/>
    <w:rsid w:val="00F24819"/>
    <w:rsid w:val="00F24989"/>
    <w:rsid w:val="00F24F80"/>
    <w:rsid w:val="00F26054"/>
    <w:rsid w:val="00F26A2F"/>
    <w:rsid w:val="00F272AC"/>
    <w:rsid w:val="00F30BA5"/>
    <w:rsid w:val="00F3190A"/>
    <w:rsid w:val="00F31B42"/>
    <w:rsid w:val="00F336E2"/>
    <w:rsid w:val="00F34D38"/>
    <w:rsid w:val="00F37A19"/>
    <w:rsid w:val="00F41155"/>
    <w:rsid w:val="00F4146E"/>
    <w:rsid w:val="00F420F5"/>
    <w:rsid w:val="00F4266A"/>
    <w:rsid w:val="00F42781"/>
    <w:rsid w:val="00F428BE"/>
    <w:rsid w:val="00F43383"/>
    <w:rsid w:val="00F50AF2"/>
    <w:rsid w:val="00F50C5C"/>
    <w:rsid w:val="00F50E15"/>
    <w:rsid w:val="00F5158E"/>
    <w:rsid w:val="00F5320E"/>
    <w:rsid w:val="00F53238"/>
    <w:rsid w:val="00F53EA5"/>
    <w:rsid w:val="00F5430E"/>
    <w:rsid w:val="00F54BC2"/>
    <w:rsid w:val="00F55B1F"/>
    <w:rsid w:val="00F6089E"/>
    <w:rsid w:val="00F6381F"/>
    <w:rsid w:val="00F64DF3"/>
    <w:rsid w:val="00F65804"/>
    <w:rsid w:val="00F65E4C"/>
    <w:rsid w:val="00F6674B"/>
    <w:rsid w:val="00F6685A"/>
    <w:rsid w:val="00F713EB"/>
    <w:rsid w:val="00F718A8"/>
    <w:rsid w:val="00F71BB6"/>
    <w:rsid w:val="00F74DF7"/>
    <w:rsid w:val="00F75B9A"/>
    <w:rsid w:val="00F76DA8"/>
    <w:rsid w:val="00F81040"/>
    <w:rsid w:val="00F81596"/>
    <w:rsid w:val="00F83414"/>
    <w:rsid w:val="00F83F3C"/>
    <w:rsid w:val="00F85A29"/>
    <w:rsid w:val="00F86AF8"/>
    <w:rsid w:val="00F86CDA"/>
    <w:rsid w:val="00F9048A"/>
    <w:rsid w:val="00F90566"/>
    <w:rsid w:val="00F908FF"/>
    <w:rsid w:val="00F92FD1"/>
    <w:rsid w:val="00F93301"/>
    <w:rsid w:val="00F938C3"/>
    <w:rsid w:val="00F95020"/>
    <w:rsid w:val="00F97FD9"/>
    <w:rsid w:val="00FA0D2B"/>
    <w:rsid w:val="00FA0E00"/>
    <w:rsid w:val="00FA241E"/>
    <w:rsid w:val="00FA243F"/>
    <w:rsid w:val="00FA3617"/>
    <w:rsid w:val="00FA3CBB"/>
    <w:rsid w:val="00FA49BF"/>
    <w:rsid w:val="00FA51D0"/>
    <w:rsid w:val="00FA548D"/>
    <w:rsid w:val="00FA57AE"/>
    <w:rsid w:val="00FA630C"/>
    <w:rsid w:val="00FA73CD"/>
    <w:rsid w:val="00FB226E"/>
    <w:rsid w:val="00FB2346"/>
    <w:rsid w:val="00FB3846"/>
    <w:rsid w:val="00FB4081"/>
    <w:rsid w:val="00FB5B38"/>
    <w:rsid w:val="00FC0E09"/>
    <w:rsid w:val="00FC23CE"/>
    <w:rsid w:val="00FC2B1B"/>
    <w:rsid w:val="00FC3300"/>
    <w:rsid w:val="00FC33E3"/>
    <w:rsid w:val="00FC4C62"/>
    <w:rsid w:val="00FC6188"/>
    <w:rsid w:val="00FC74D8"/>
    <w:rsid w:val="00FD06D0"/>
    <w:rsid w:val="00FD0FDC"/>
    <w:rsid w:val="00FD1DFD"/>
    <w:rsid w:val="00FD3F9C"/>
    <w:rsid w:val="00FD4013"/>
    <w:rsid w:val="00FD47D6"/>
    <w:rsid w:val="00FD6B96"/>
    <w:rsid w:val="00FD6F9F"/>
    <w:rsid w:val="00FD773E"/>
    <w:rsid w:val="00FD7F38"/>
    <w:rsid w:val="00FE1DE1"/>
    <w:rsid w:val="00FE34DF"/>
    <w:rsid w:val="00FE3FCE"/>
    <w:rsid w:val="00FE67C2"/>
    <w:rsid w:val="00FE6A78"/>
    <w:rsid w:val="00FF09A2"/>
    <w:rsid w:val="00FF111F"/>
    <w:rsid w:val="00FF1B91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7C562D6"/>
  <w15:docId w15:val="{275CEFF2-2FC9-4C78-B73A-F52C240C7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21601D"/>
    <w:rPr>
      <w:sz w:val="24"/>
    </w:rPr>
  </w:style>
  <w:style w:type="paragraph" w:styleId="1">
    <w:name w:val="heading 1"/>
    <w:basedOn w:val="a0"/>
    <w:next w:val="198"/>
    <w:link w:val="10"/>
    <w:qFormat/>
    <w:rsid w:val="0021601D"/>
    <w:pPr>
      <w:keepNext/>
      <w:keepLines/>
      <w:pageBreakBefore/>
      <w:numPr>
        <w:numId w:val="1"/>
      </w:numPr>
      <w:spacing w:after="360" w:line="360" w:lineRule="auto"/>
      <w:jc w:val="center"/>
      <w:outlineLvl w:val="0"/>
    </w:pPr>
    <w:rPr>
      <w:rFonts w:ascii="Arial" w:hAnsi="Arial"/>
      <w:b/>
      <w:caps/>
      <w:sz w:val="32"/>
      <w:szCs w:val="28"/>
      <w:lang w:val="x-none" w:eastAsia="x-none"/>
    </w:rPr>
  </w:style>
  <w:style w:type="paragraph" w:styleId="2">
    <w:name w:val="heading 2"/>
    <w:basedOn w:val="a0"/>
    <w:next w:val="198"/>
    <w:link w:val="20"/>
    <w:qFormat/>
    <w:rsid w:val="0021601D"/>
    <w:pPr>
      <w:keepNext/>
      <w:keepLines/>
      <w:numPr>
        <w:ilvl w:val="1"/>
        <w:numId w:val="1"/>
      </w:numPr>
      <w:spacing w:before="480" w:after="320" w:line="360" w:lineRule="auto"/>
      <w:jc w:val="both"/>
      <w:outlineLvl w:val="1"/>
    </w:pPr>
    <w:rPr>
      <w:rFonts w:ascii="Arial" w:hAnsi="Arial"/>
      <w:b/>
      <w:sz w:val="32"/>
    </w:rPr>
  </w:style>
  <w:style w:type="paragraph" w:styleId="3">
    <w:name w:val="heading 3"/>
    <w:basedOn w:val="a0"/>
    <w:next w:val="198"/>
    <w:link w:val="30"/>
    <w:qFormat/>
    <w:rsid w:val="0021601D"/>
    <w:pPr>
      <w:keepNext/>
      <w:keepLines/>
      <w:numPr>
        <w:ilvl w:val="2"/>
        <w:numId w:val="1"/>
      </w:numPr>
      <w:spacing w:before="480" w:after="280" w:line="360" w:lineRule="auto"/>
      <w:jc w:val="both"/>
      <w:outlineLvl w:val="2"/>
    </w:pPr>
    <w:rPr>
      <w:rFonts w:ascii="Arial" w:hAnsi="Arial"/>
      <w:b/>
      <w:bCs/>
      <w:sz w:val="28"/>
    </w:rPr>
  </w:style>
  <w:style w:type="paragraph" w:styleId="4">
    <w:name w:val="heading 4"/>
    <w:basedOn w:val="a0"/>
    <w:next w:val="198"/>
    <w:link w:val="40"/>
    <w:qFormat/>
    <w:rsid w:val="0021601D"/>
    <w:pPr>
      <w:keepNext/>
      <w:keepLines/>
      <w:numPr>
        <w:ilvl w:val="3"/>
        <w:numId w:val="1"/>
      </w:numPr>
      <w:spacing w:before="480" w:after="240" w:line="360" w:lineRule="auto"/>
      <w:jc w:val="both"/>
      <w:outlineLvl w:val="3"/>
    </w:pPr>
    <w:rPr>
      <w:rFonts w:ascii="Arial" w:hAnsi="Arial"/>
      <w:b/>
    </w:rPr>
  </w:style>
  <w:style w:type="paragraph" w:styleId="5">
    <w:name w:val="heading 5"/>
    <w:basedOn w:val="a0"/>
    <w:next w:val="198"/>
    <w:link w:val="50"/>
    <w:qFormat/>
    <w:rsid w:val="0021601D"/>
    <w:pPr>
      <w:keepNext/>
      <w:numPr>
        <w:ilvl w:val="4"/>
        <w:numId w:val="1"/>
      </w:numPr>
      <w:spacing w:before="480" w:after="240" w:line="360" w:lineRule="auto"/>
      <w:jc w:val="both"/>
      <w:outlineLvl w:val="4"/>
    </w:pPr>
    <w:rPr>
      <w:rFonts w:ascii="Arial" w:hAnsi="Arial"/>
      <w:bCs/>
      <w:i/>
      <w:iCs/>
      <w:sz w:val="22"/>
      <w:szCs w:val="26"/>
    </w:rPr>
  </w:style>
  <w:style w:type="paragraph" w:styleId="6">
    <w:name w:val="heading 6"/>
    <w:basedOn w:val="a0"/>
    <w:next w:val="198"/>
    <w:link w:val="60"/>
    <w:qFormat/>
    <w:rsid w:val="0021601D"/>
    <w:pPr>
      <w:keepNext/>
      <w:numPr>
        <w:ilvl w:val="5"/>
        <w:numId w:val="1"/>
      </w:numPr>
      <w:spacing w:before="480" w:after="240" w:line="360" w:lineRule="auto"/>
      <w:jc w:val="both"/>
      <w:outlineLvl w:val="5"/>
    </w:pPr>
    <w:rPr>
      <w:rFonts w:ascii="Arial" w:hAnsi="Arial"/>
      <w:i/>
      <w:sz w:val="22"/>
      <w:lang w:eastAsia="en-US"/>
    </w:rPr>
  </w:style>
  <w:style w:type="paragraph" w:styleId="7">
    <w:name w:val="heading 7"/>
    <w:basedOn w:val="a0"/>
    <w:next w:val="a0"/>
    <w:link w:val="70"/>
    <w:semiHidden/>
    <w:qFormat/>
    <w:rsid w:val="0021601D"/>
    <w:pPr>
      <w:keepNext/>
      <w:numPr>
        <w:ilvl w:val="6"/>
        <w:numId w:val="1"/>
      </w:numPr>
      <w:spacing w:before="120"/>
      <w:outlineLvl w:val="6"/>
    </w:pPr>
    <w:rPr>
      <w:i/>
      <w:lang w:eastAsia="en-US"/>
    </w:rPr>
  </w:style>
  <w:style w:type="paragraph" w:styleId="8">
    <w:name w:val="heading 8"/>
    <w:basedOn w:val="a0"/>
    <w:next w:val="a0"/>
    <w:link w:val="80"/>
    <w:semiHidden/>
    <w:qFormat/>
    <w:rsid w:val="0021601D"/>
    <w:pPr>
      <w:keepNext/>
      <w:numPr>
        <w:ilvl w:val="7"/>
        <w:numId w:val="1"/>
      </w:numPr>
      <w:spacing w:before="120"/>
      <w:outlineLvl w:val="7"/>
    </w:pPr>
    <w:rPr>
      <w:lang w:eastAsia="en-US"/>
    </w:rPr>
  </w:style>
  <w:style w:type="paragraph" w:styleId="9">
    <w:name w:val="heading 9"/>
    <w:basedOn w:val="a0"/>
    <w:next w:val="a0"/>
    <w:link w:val="90"/>
    <w:semiHidden/>
    <w:qFormat/>
    <w:rsid w:val="0021601D"/>
    <w:pPr>
      <w:keepNext/>
      <w:numPr>
        <w:ilvl w:val="8"/>
        <w:numId w:val="1"/>
      </w:numPr>
      <w:spacing w:before="120"/>
      <w:outlineLvl w:val="8"/>
    </w:pPr>
    <w:rPr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1601D"/>
    <w:rPr>
      <w:rFonts w:ascii="Arial" w:hAnsi="Arial"/>
      <w:b/>
      <w:caps/>
      <w:sz w:val="32"/>
      <w:szCs w:val="28"/>
      <w:lang w:val="x-none" w:eastAsia="x-none"/>
    </w:rPr>
  </w:style>
  <w:style w:type="character" w:customStyle="1" w:styleId="20">
    <w:name w:val="Заголовок 2 Знак"/>
    <w:link w:val="2"/>
    <w:rsid w:val="0021601D"/>
    <w:rPr>
      <w:rFonts w:ascii="Arial" w:hAnsi="Arial"/>
      <w:b/>
      <w:sz w:val="32"/>
    </w:rPr>
  </w:style>
  <w:style w:type="character" w:customStyle="1" w:styleId="30">
    <w:name w:val="Заголовок 3 Знак"/>
    <w:link w:val="3"/>
    <w:rsid w:val="0021601D"/>
    <w:rPr>
      <w:rFonts w:ascii="Arial" w:hAnsi="Arial"/>
      <w:b/>
      <w:bCs/>
      <w:sz w:val="28"/>
    </w:rPr>
  </w:style>
  <w:style w:type="character" w:customStyle="1" w:styleId="40">
    <w:name w:val="Заголовок 4 Знак"/>
    <w:link w:val="4"/>
    <w:rsid w:val="0021601D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21601D"/>
    <w:rPr>
      <w:rFonts w:ascii="Arial" w:hAnsi="Arial"/>
      <w:bCs/>
      <w:i/>
      <w:iCs/>
      <w:sz w:val="22"/>
      <w:szCs w:val="26"/>
    </w:rPr>
  </w:style>
  <w:style w:type="character" w:customStyle="1" w:styleId="60">
    <w:name w:val="Заголовок 6 Знак"/>
    <w:link w:val="6"/>
    <w:rsid w:val="0021601D"/>
    <w:rPr>
      <w:rFonts w:ascii="Arial" w:hAnsi="Arial"/>
      <w:i/>
      <w:sz w:val="22"/>
      <w:lang w:eastAsia="en-US"/>
    </w:rPr>
  </w:style>
  <w:style w:type="character" w:customStyle="1" w:styleId="70">
    <w:name w:val="Заголовок 7 Знак"/>
    <w:link w:val="7"/>
    <w:semiHidden/>
    <w:rsid w:val="0021601D"/>
    <w:rPr>
      <w:i/>
      <w:sz w:val="24"/>
      <w:lang w:eastAsia="en-US"/>
    </w:rPr>
  </w:style>
  <w:style w:type="character" w:customStyle="1" w:styleId="80">
    <w:name w:val="Заголовок 8 Знак"/>
    <w:link w:val="8"/>
    <w:semiHidden/>
    <w:rsid w:val="0021601D"/>
    <w:rPr>
      <w:sz w:val="24"/>
      <w:lang w:eastAsia="en-US"/>
    </w:rPr>
  </w:style>
  <w:style w:type="character" w:customStyle="1" w:styleId="90">
    <w:name w:val="Заголовок 9 Знак"/>
    <w:link w:val="9"/>
    <w:semiHidden/>
    <w:rsid w:val="0021601D"/>
    <w:rPr>
      <w:sz w:val="24"/>
      <w:lang w:eastAsia="en-US"/>
    </w:rPr>
  </w:style>
  <w:style w:type="paragraph" w:styleId="a4">
    <w:name w:val="List Paragraph"/>
    <w:basedOn w:val="a0"/>
    <w:uiPriority w:val="34"/>
    <w:semiHidden/>
    <w:qFormat/>
    <w:rsid w:val="001B061D"/>
    <w:pPr>
      <w:ind w:left="720"/>
      <w:contextualSpacing/>
    </w:pPr>
  </w:style>
  <w:style w:type="paragraph" w:styleId="11">
    <w:name w:val="toc 1"/>
    <w:basedOn w:val="198"/>
    <w:next w:val="198"/>
    <w:autoRedefine/>
    <w:rsid w:val="0021601D"/>
    <w:pPr>
      <w:tabs>
        <w:tab w:val="left" w:pos="357"/>
        <w:tab w:val="right" w:leader="dot" w:pos="10206"/>
      </w:tabs>
      <w:spacing w:before="120" w:after="60" w:line="240" w:lineRule="auto"/>
      <w:ind w:left="357" w:hanging="357"/>
      <w:jc w:val="left"/>
    </w:pPr>
    <w:rPr>
      <w:noProof/>
      <w:szCs w:val="24"/>
    </w:rPr>
  </w:style>
  <w:style w:type="paragraph" w:styleId="a5">
    <w:name w:val="footnote text"/>
    <w:basedOn w:val="198"/>
    <w:link w:val="a6"/>
    <w:rsid w:val="0021601D"/>
    <w:pPr>
      <w:spacing w:after="60" w:line="240" w:lineRule="auto"/>
    </w:pPr>
    <w:rPr>
      <w:sz w:val="18"/>
    </w:rPr>
  </w:style>
  <w:style w:type="paragraph" w:styleId="21">
    <w:name w:val="toc 2"/>
    <w:basedOn w:val="198"/>
    <w:next w:val="198"/>
    <w:autoRedefine/>
    <w:rsid w:val="0021601D"/>
    <w:pPr>
      <w:tabs>
        <w:tab w:val="left" w:pos="851"/>
        <w:tab w:val="right" w:leader="dot" w:pos="10206"/>
      </w:tabs>
      <w:spacing w:after="60" w:line="240" w:lineRule="auto"/>
      <w:ind w:left="850" w:hanging="493"/>
      <w:jc w:val="left"/>
    </w:pPr>
    <w:rPr>
      <w:szCs w:val="24"/>
    </w:rPr>
  </w:style>
  <w:style w:type="paragraph" w:styleId="31">
    <w:name w:val="toc 3"/>
    <w:basedOn w:val="198"/>
    <w:next w:val="198"/>
    <w:autoRedefine/>
    <w:rsid w:val="0021601D"/>
    <w:pPr>
      <w:tabs>
        <w:tab w:val="left" w:pos="1588"/>
        <w:tab w:val="right" w:leader="dot" w:pos="10206"/>
      </w:tabs>
      <w:spacing w:after="60" w:line="240" w:lineRule="auto"/>
      <w:ind w:left="1588" w:hanging="737"/>
      <w:jc w:val="left"/>
    </w:pPr>
    <w:rPr>
      <w:iCs/>
      <w:szCs w:val="24"/>
    </w:rPr>
  </w:style>
  <w:style w:type="character" w:customStyle="1" w:styleId="a6">
    <w:name w:val="Текст сноски Знак"/>
    <w:basedOn w:val="a1"/>
    <w:link w:val="a5"/>
    <w:rsid w:val="0021601D"/>
    <w:rPr>
      <w:sz w:val="18"/>
      <w:lang w:eastAsia="x-none"/>
    </w:rPr>
  </w:style>
  <w:style w:type="paragraph" w:styleId="a7">
    <w:name w:val="Revision"/>
    <w:hidden/>
    <w:uiPriority w:val="99"/>
    <w:semiHidden/>
    <w:rsid w:val="0021601D"/>
    <w:rPr>
      <w:sz w:val="24"/>
      <w:lang w:eastAsia="en-US"/>
    </w:rPr>
  </w:style>
  <w:style w:type="character" w:styleId="a8">
    <w:name w:val="FollowedHyperlink"/>
    <w:rsid w:val="0021601D"/>
    <w:rPr>
      <w:color w:val="auto"/>
    </w:rPr>
  </w:style>
  <w:style w:type="character" w:styleId="a9">
    <w:name w:val="footnote reference"/>
    <w:basedOn w:val="a1"/>
    <w:semiHidden/>
    <w:rsid w:val="0021601D"/>
    <w:rPr>
      <w:vertAlign w:val="superscript"/>
    </w:rPr>
  </w:style>
  <w:style w:type="paragraph" w:styleId="aa">
    <w:name w:val="header"/>
    <w:basedOn w:val="198"/>
    <w:link w:val="ab"/>
    <w:rsid w:val="0021601D"/>
    <w:pPr>
      <w:spacing w:after="120" w:line="240" w:lineRule="auto"/>
      <w:ind w:firstLine="0"/>
      <w:jc w:val="center"/>
    </w:pPr>
  </w:style>
  <w:style w:type="character" w:customStyle="1" w:styleId="ab">
    <w:name w:val="Верхний колонтитул Знак"/>
    <w:basedOn w:val="a1"/>
    <w:link w:val="aa"/>
    <w:rsid w:val="0021601D"/>
    <w:rPr>
      <w:sz w:val="24"/>
      <w:lang w:eastAsia="x-none"/>
    </w:rPr>
  </w:style>
  <w:style w:type="paragraph" w:styleId="ac">
    <w:name w:val="footer"/>
    <w:basedOn w:val="198"/>
    <w:link w:val="ad"/>
    <w:rsid w:val="0021601D"/>
    <w:pPr>
      <w:spacing w:before="20" w:after="120"/>
      <w:ind w:firstLine="0"/>
      <w:jc w:val="center"/>
    </w:pPr>
    <w:rPr>
      <w:sz w:val="20"/>
    </w:rPr>
  </w:style>
  <w:style w:type="character" w:customStyle="1" w:styleId="ad">
    <w:name w:val="Нижний колонтитул Знак"/>
    <w:basedOn w:val="a1"/>
    <w:link w:val="ac"/>
    <w:rsid w:val="0021601D"/>
    <w:rPr>
      <w:lang w:eastAsia="x-none"/>
    </w:rPr>
  </w:style>
  <w:style w:type="numbering" w:customStyle="1" w:styleId="a">
    <w:name w:val="Приложение"/>
    <w:uiPriority w:val="99"/>
    <w:rsid w:val="0021601D"/>
    <w:pPr>
      <w:numPr>
        <w:numId w:val="8"/>
      </w:numPr>
    </w:pPr>
  </w:style>
  <w:style w:type="paragraph" w:styleId="ae">
    <w:name w:val="caption"/>
    <w:basedOn w:val="198"/>
    <w:next w:val="198"/>
    <w:unhideWhenUsed/>
    <w:rsid w:val="0021601D"/>
    <w:pPr>
      <w:spacing w:after="200"/>
    </w:pPr>
    <w:rPr>
      <w:bCs/>
      <w:szCs w:val="18"/>
    </w:rPr>
  </w:style>
  <w:style w:type="character" w:customStyle="1" w:styleId="af">
    <w:name w:val="Основной текст Знак"/>
    <w:semiHidden/>
    <w:rsid w:val="0021601D"/>
    <w:rPr>
      <w:rFonts w:ascii="Arial" w:hAnsi="Arial"/>
      <w:sz w:val="24"/>
    </w:rPr>
  </w:style>
  <w:style w:type="character" w:customStyle="1" w:styleId="af0">
    <w:name w:val="Текст примечания Знак"/>
    <w:semiHidden/>
    <w:rsid w:val="0021601D"/>
    <w:rPr>
      <w:rFonts w:ascii="Arial" w:hAnsi="Arial"/>
    </w:rPr>
  </w:style>
  <w:style w:type="character" w:customStyle="1" w:styleId="af1">
    <w:name w:val="Тема примечания Знак"/>
    <w:semiHidden/>
    <w:rsid w:val="0021601D"/>
    <w:rPr>
      <w:rFonts w:ascii="Arial" w:hAnsi="Arial"/>
      <w:b/>
      <w:bCs/>
    </w:rPr>
  </w:style>
  <w:style w:type="character" w:customStyle="1" w:styleId="af2">
    <w:name w:val="Текст выноски Знак"/>
    <w:semiHidden/>
    <w:rsid w:val="0021601D"/>
    <w:rPr>
      <w:rFonts w:ascii="Tahoma" w:hAnsi="Tahoma" w:cs="Tahoma"/>
      <w:sz w:val="16"/>
      <w:szCs w:val="16"/>
    </w:rPr>
  </w:style>
  <w:style w:type="paragraph" w:styleId="af3">
    <w:name w:val="annotation text"/>
    <w:basedOn w:val="a0"/>
    <w:link w:val="12"/>
    <w:semiHidden/>
    <w:rsid w:val="0021601D"/>
    <w:rPr>
      <w:sz w:val="20"/>
    </w:rPr>
  </w:style>
  <w:style w:type="character" w:customStyle="1" w:styleId="12">
    <w:name w:val="Текст примечания Знак1"/>
    <w:basedOn w:val="a1"/>
    <w:link w:val="af3"/>
    <w:semiHidden/>
    <w:rsid w:val="0021601D"/>
  </w:style>
  <w:style w:type="character" w:styleId="af4">
    <w:name w:val="annotation reference"/>
    <w:semiHidden/>
    <w:rsid w:val="0021601D"/>
    <w:rPr>
      <w:sz w:val="16"/>
      <w:szCs w:val="16"/>
    </w:rPr>
  </w:style>
  <w:style w:type="character" w:styleId="af5">
    <w:name w:val="page number"/>
    <w:rsid w:val="0021601D"/>
  </w:style>
  <w:style w:type="paragraph" w:styleId="af6">
    <w:name w:val="Body Text"/>
    <w:basedOn w:val="a0"/>
    <w:link w:val="13"/>
    <w:semiHidden/>
    <w:unhideWhenUsed/>
    <w:rsid w:val="0021601D"/>
    <w:pPr>
      <w:spacing w:after="120"/>
    </w:pPr>
  </w:style>
  <w:style w:type="character" w:customStyle="1" w:styleId="13">
    <w:name w:val="Основной текст Знак1"/>
    <w:basedOn w:val="a1"/>
    <w:link w:val="af6"/>
    <w:semiHidden/>
    <w:rsid w:val="0021601D"/>
    <w:rPr>
      <w:sz w:val="24"/>
    </w:rPr>
  </w:style>
  <w:style w:type="paragraph" w:styleId="af7">
    <w:name w:val="annotation subject"/>
    <w:basedOn w:val="af3"/>
    <w:next w:val="af3"/>
    <w:link w:val="14"/>
    <w:semiHidden/>
    <w:rsid w:val="0021601D"/>
    <w:rPr>
      <w:b/>
      <w:bCs/>
    </w:rPr>
  </w:style>
  <w:style w:type="character" w:customStyle="1" w:styleId="14">
    <w:name w:val="Тема примечания Знак1"/>
    <w:basedOn w:val="12"/>
    <w:link w:val="af7"/>
    <w:semiHidden/>
    <w:rsid w:val="0021601D"/>
    <w:rPr>
      <w:b/>
      <w:bCs/>
    </w:rPr>
  </w:style>
  <w:style w:type="paragraph" w:styleId="af8">
    <w:name w:val="Balloon Text"/>
    <w:basedOn w:val="a0"/>
    <w:link w:val="15"/>
    <w:semiHidden/>
    <w:rsid w:val="0021601D"/>
    <w:rPr>
      <w:rFonts w:ascii="Tahoma" w:hAnsi="Tahoma" w:cs="Tahoma"/>
      <w:sz w:val="16"/>
      <w:szCs w:val="16"/>
    </w:rPr>
  </w:style>
  <w:style w:type="character" w:customStyle="1" w:styleId="15">
    <w:name w:val="Текст выноски Знак1"/>
    <w:basedOn w:val="a1"/>
    <w:link w:val="af8"/>
    <w:semiHidden/>
    <w:rsid w:val="0021601D"/>
    <w:rPr>
      <w:rFonts w:ascii="Tahoma" w:hAnsi="Tahoma" w:cs="Tahoma"/>
      <w:sz w:val="16"/>
      <w:szCs w:val="16"/>
    </w:rPr>
  </w:style>
  <w:style w:type="character" w:styleId="af9">
    <w:name w:val="Hyperlink"/>
    <w:rsid w:val="0021601D"/>
    <w:rPr>
      <w:color w:val="0000FF"/>
      <w:u w:val="single"/>
    </w:rPr>
  </w:style>
  <w:style w:type="character" w:customStyle="1" w:styleId="199">
    <w:name w:val="19_Знак_Сообщение_системы"/>
    <w:qFormat/>
    <w:rsid w:val="0021601D"/>
    <w:rPr>
      <w:rFonts w:ascii="Calibri" w:hAnsi="Calibri"/>
    </w:rPr>
  </w:style>
  <w:style w:type="paragraph" w:customStyle="1" w:styleId="198">
    <w:name w:val="19_Абзац_Обычный"/>
    <w:link w:val="19a"/>
    <w:qFormat/>
    <w:rsid w:val="0021601D"/>
    <w:pPr>
      <w:spacing w:line="360" w:lineRule="auto"/>
      <w:ind w:firstLine="720"/>
      <w:jc w:val="both"/>
    </w:pPr>
    <w:rPr>
      <w:sz w:val="24"/>
      <w:lang w:eastAsia="x-none"/>
    </w:rPr>
  </w:style>
  <w:style w:type="character" w:customStyle="1" w:styleId="19a">
    <w:name w:val="19_Абзац_Обычный Знак"/>
    <w:link w:val="198"/>
    <w:rsid w:val="0021601D"/>
    <w:rPr>
      <w:sz w:val="24"/>
      <w:lang w:eastAsia="x-none"/>
    </w:rPr>
  </w:style>
  <w:style w:type="paragraph" w:customStyle="1" w:styleId="1912">
    <w:name w:val="19_Заголовок_1_Приложение"/>
    <w:basedOn w:val="198"/>
    <w:next w:val="1914"/>
    <w:qFormat/>
    <w:rsid w:val="0021601D"/>
    <w:pPr>
      <w:keepNext/>
      <w:keepLines/>
      <w:pageBreakBefore/>
      <w:numPr>
        <w:numId w:val="10"/>
      </w:numPr>
      <w:spacing w:after="240"/>
      <w:jc w:val="right"/>
    </w:pPr>
    <w:rPr>
      <w:rFonts w:ascii="Arial" w:hAnsi="Arial"/>
      <w:sz w:val="28"/>
    </w:rPr>
  </w:style>
  <w:style w:type="paragraph" w:customStyle="1" w:styleId="1921">
    <w:name w:val="19_Заголовок_2_Приложение"/>
    <w:basedOn w:val="198"/>
    <w:next w:val="198"/>
    <w:qFormat/>
    <w:rsid w:val="0021601D"/>
    <w:pPr>
      <w:keepNext/>
      <w:keepLines/>
      <w:numPr>
        <w:ilvl w:val="1"/>
        <w:numId w:val="10"/>
      </w:numPr>
      <w:spacing w:before="480" w:after="240"/>
      <w:outlineLvl w:val="1"/>
    </w:pPr>
    <w:rPr>
      <w:rFonts w:ascii="Arial" w:hAnsi="Arial"/>
      <w:b/>
      <w:sz w:val="32"/>
      <w:szCs w:val="24"/>
    </w:rPr>
  </w:style>
  <w:style w:type="paragraph" w:customStyle="1" w:styleId="1931">
    <w:name w:val="19_Заголовок_3_Приложение"/>
    <w:basedOn w:val="198"/>
    <w:next w:val="198"/>
    <w:qFormat/>
    <w:rsid w:val="0021601D"/>
    <w:pPr>
      <w:keepNext/>
      <w:keepLines/>
      <w:numPr>
        <w:ilvl w:val="2"/>
        <w:numId w:val="10"/>
      </w:numPr>
      <w:spacing w:before="480" w:after="240"/>
      <w:outlineLvl w:val="2"/>
    </w:pPr>
    <w:rPr>
      <w:rFonts w:ascii="Arial" w:hAnsi="Arial"/>
      <w:b/>
      <w:sz w:val="28"/>
      <w:szCs w:val="22"/>
    </w:rPr>
  </w:style>
  <w:style w:type="character" w:customStyle="1" w:styleId="19b">
    <w:name w:val="19_Знак_Подчеркнутый"/>
    <w:rsid w:val="0021601D"/>
    <w:rPr>
      <w:u w:val="single"/>
    </w:rPr>
  </w:style>
  <w:style w:type="paragraph" w:customStyle="1" w:styleId="196">
    <w:name w:val="19_Список_Библиография"/>
    <w:basedOn w:val="198"/>
    <w:rsid w:val="0021601D"/>
    <w:pPr>
      <w:numPr>
        <w:numId w:val="2"/>
      </w:numPr>
    </w:pPr>
    <w:rPr>
      <w:rFonts w:cs="Arial"/>
      <w:bCs/>
      <w:szCs w:val="28"/>
    </w:rPr>
  </w:style>
  <w:style w:type="character" w:customStyle="1" w:styleId="19c">
    <w:name w:val="19_Колонтитул_Обозначение_документа Знак"/>
    <w:basedOn w:val="19a"/>
    <w:link w:val="19d"/>
    <w:rsid w:val="00B97A4D"/>
    <w:rPr>
      <w:sz w:val="22"/>
      <w:lang w:eastAsia="x-none"/>
    </w:rPr>
  </w:style>
  <w:style w:type="paragraph" w:customStyle="1" w:styleId="19e">
    <w:name w:val="19_Колонтитул_Строка_изменений"/>
    <w:basedOn w:val="198"/>
    <w:rsid w:val="0021601D"/>
    <w:pPr>
      <w:spacing w:line="240" w:lineRule="auto"/>
      <w:ind w:firstLine="0"/>
      <w:jc w:val="center"/>
    </w:pPr>
    <w:rPr>
      <w:sz w:val="20"/>
    </w:rPr>
  </w:style>
  <w:style w:type="paragraph" w:customStyle="1" w:styleId="19f">
    <w:name w:val="19_ЛУ_Название"/>
    <w:basedOn w:val="198"/>
    <w:rsid w:val="0021601D"/>
    <w:pPr>
      <w:spacing w:before="20" w:after="120"/>
      <w:ind w:firstLine="0"/>
      <w:jc w:val="center"/>
    </w:pPr>
    <w:rPr>
      <w:b/>
      <w:caps/>
      <w:sz w:val="32"/>
      <w:szCs w:val="28"/>
    </w:rPr>
  </w:style>
  <w:style w:type="paragraph" w:customStyle="1" w:styleId="19f0">
    <w:name w:val="19_ЛУ_Подпись"/>
    <w:basedOn w:val="198"/>
    <w:rsid w:val="0021601D"/>
    <w:pPr>
      <w:spacing w:before="20" w:after="120" w:line="240" w:lineRule="auto"/>
      <w:ind w:firstLine="0"/>
      <w:jc w:val="center"/>
    </w:pPr>
    <w:rPr>
      <w:sz w:val="22"/>
    </w:rPr>
  </w:style>
  <w:style w:type="character" w:customStyle="1" w:styleId="19f1">
    <w:name w:val="19_Знак_Элемент_интерфейса"/>
    <w:rsid w:val="0021601D"/>
    <w:rPr>
      <w:b/>
    </w:rPr>
  </w:style>
  <w:style w:type="paragraph" w:customStyle="1" w:styleId="1915">
    <w:name w:val="19_Заголовок_1_Дополнительный"/>
    <w:basedOn w:val="198"/>
    <w:next w:val="198"/>
    <w:link w:val="1916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2"/>
    </w:rPr>
  </w:style>
  <w:style w:type="character" w:customStyle="1" w:styleId="1916">
    <w:name w:val="19_Заголовок_1_Дополнительный Знак"/>
    <w:basedOn w:val="19a"/>
    <w:link w:val="1915"/>
    <w:rsid w:val="00B97A4D"/>
    <w:rPr>
      <w:rFonts w:ascii="Arial" w:hAnsi="Arial"/>
      <w:b/>
      <w:caps/>
      <w:sz w:val="32"/>
      <w:lang w:eastAsia="x-none"/>
    </w:rPr>
  </w:style>
  <w:style w:type="character" w:customStyle="1" w:styleId="1917">
    <w:name w:val="19_Заголовок_1_Не_включенный_в_оглавление Знак"/>
    <w:basedOn w:val="1916"/>
    <w:link w:val="1918"/>
    <w:rsid w:val="00B97A4D"/>
    <w:rPr>
      <w:rFonts w:ascii="Arial" w:hAnsi="Arial" w:cs="Arial"/>
      <w:b/>
      <w:bCs/>
      <w:caps/>
      <w:sz w:val="32"/>
      <w:szCs w:val="28"/>
      <w:lang w:val="x-none" w:eastAsia="x-none"/>
    </w:rPr>
  </w:style>
  <w:style w:type="paragraph" w:customStyle="1" w:styleId="19f2">
    <w:name w:val="19_Пример"/>
    <w:basedOn w:val="198"/>
    <w:rsid w:val="0021601D"/>
    <w:pPr>
      <w:spacing w:before="360" w:after="360"/>
      <w:ind w:left="720" w:firstLine="0"/>
      <w:contextualSpacing/>
    </w:pPr>
  </w:style>
  <w:style w:type="paragraph" w:customStyle="1" w:styleId="19f3">
    <w:name w:val="19_Рисунок_Изображение"/>
    <w:basedOn w:val="198"/>
    <w:next w:val="19f4"/>
    <w:rsid w:val="0021601D"/>
    <w:pPr>
      <w:keepNext/>
      <w:spacing w:before="360"/>
      <w:ind w:firstLine="0"/>
      <w:jc w:val="center"/>
    </w:pPr>
  </w:style>
  <w:style w:type="paragraph" w:customStyle="1" w:styleId="19f4">
    <w:name w:val="19_Рисунок_Название"/>
    <w:basedOn w:val="198"/>
    <w:next w:val="198"/>
    <w:rsid w:val="0021601D"/>
    <w:pPr>
      <w:keepLines/>
      <w:spacing w:before="120" w:after="360"/>
      <w:ind w:firstLine="0"/>
      <w:jc w:val="center"/>
    </w:pPr>
    <w:rPr>
      <w:rFonts w:cs="Arial"/>
    </w:rPr>
  </w:style>
  <w:style w:type="character" w:customStyle="1" w:styleId="19f5">
    <w:name w:val="19_Знак_Курсив"/>
    <w:rsid w:val="0021601D"/>
    <w:rPr>
      <w:b w:val="0"/>
      <w:i/>
    </w:rPr>
  </w:style>
  <w:style w:type="character" w:customStyle="1" w:styleId="19f6">
    <w:name w:val="19_Знак_Название_файла"/>
    <w:qFormat/>
    <w:rsid w:val="0021601D"/>
    <w:rPr>
      <w:rFonts w:ascii="Calibri" w:hAnsi="Calibri"/>
    </w:rPr>
  </w:style>
  <w:style w:type="character" w:customStyle="1" w:styleId="19f7">
    <w:name w:val="19_Знак_Термин"/>
    <w:qFormat/>
    <w:rsid w:val="0021601D"/>
    <w:rPr>
      <w:i/>
    </w:rPr>
  </w:style>
  <w:style w:type="character" w:customStyle="1" w:styleId="19f8">
    <w:name w:val="19_Знак_Полужирный"/>
    <w:qFormat/>
    <w:rsid w:val="0021601D"/>
    <w:rPr>
      <w:b/>
    </w:rPr>
  </w:style>
  <w:style w:type="character" w:customStyle="1" w:styleId="19f9">
    <w:name w:val="19_Знак_Верхний_индекс"/>
    <w:rsid w:val="0021601D"/>
    <w:rPr>
      <w:vertAlign w:val="superscript"/>
    </w:rPr>
  </w:style>
  <w:style w:type="character" w:customStyle="1" w:styleId="1924">
    <w:name w:val="19_Список_Марк_2 Знак"/>
    <w:link w:val="1920"/>
    <w:rsid w:val="00021274"/>
    <w:rPr>
      <w:sz w:val="24"/>
      <w:lang w:eastAsia="x-none"/>
    </w:rPr>
  </w:style>
  <w:style w:type="paragraph" w:customStyle="1" w:styleId="1920">
    <w:name w:val="19_Список_Марк_2"/>
    <w:basedOn w:val="198"/>
    <w:link w:val="1924"/>
    <w:qFormat/>
    <w:rsid w:val="0021601D"/>
    <w:pPr>
      <w:numPr>
        <w:ilvl w:val="1"/>
        <w:numId w:val="34"/>
      </w:numPr>
    </w:pPr>
  </w:style>
  <w:style w:type="paragraph" w:customStyle="1" w:styleId="19fa">
    <w:name w:val="19_Таблица_Заголовок_Продолжение"/>
    <w:basedOn w:val="19fb"/>
    <w:rsid w:val="0021601D"/>
    <w:pPr>
      <w:pageBreakBefore/>
      <w:spacing w:before="0"/>
      <w:jc w:val="left"/>
    </w:pPr>
    <w:rPr>
      <w:i/>
    </w:rPr>
  </w:style>
  <w:style w:type="paragraph" w:customStyle="1" w:styleId="19fc">
    <w:name w:val="19_Врезка_Примечание"/>
    <w:basedOn w:val="198"/>
    <w:qFormat/>
    <w:rsid w:val="0021601D"/>
    <w:pPr>
      <w:keepLines/>
      <w:spacing w:before="240" w:after="360" w:line="240" w:lineRule="auto"/>
      <w:ind w:left="720" w:firstLine="0"/>
    </w:pPr>
  </w:style>
  <w:style w:type="paragraph" w:customStyle="1" w:styleId="1911">
    <w:name w:val="19_Список_Марк_1"/>
    <w:basedOn w:val="198"/>
    <w:link w:val="1919"/>
    <w:qFormat/>
    <w:rsid w:val="0021601D"/>
    <w:pPr>
      <w:numPr>
        <w:numId w:val="34"/>
      </w:numPr>
    </w:pPr>
  </w:style>
  <w:style w:type="character" w:customStyle="1" w:styleId="1919">
    <w:name w:val="19_Список_Марк_1 Знак"/>
    <w:link w:val="1911"/>
    <w:rsid w:val="00B97A4D"/>
    <w:rPr>
      <w:sz w:val="24"/>
      <w:lang w:eastAsia="x-none"/>
    </w:rPr>
  </w:style>
  <w:style w:type="paragraph" w:customStyle="1" w:styleId="1913">
    <w:name w:val="19_Список_Нум_1"/>
    <w:basedOn w:val="198"/>
    <w:link w:val="191a"/>
    <w:qFormat/>
    <w:rsid w:val="0021601D"/>
    <w:pPr>
      <w:numPr>
        <w:numId w:val="11"/>
      </w:numPr>
    </w:pPr>
  </w:style>
  <w:style w:type="character" w:customStyle="1" w:styleId="191a">
    <w:name w:val="19_Список_Нум_1 Знак"/>
    <w:link w:val="1913"/>
    <w:rsid w:val="00B97A4D"/>
    <w:rPr>
      <w:sz w:val="24"/>
      <w:lang w:eastAsia="x-none"/>
    </w:rPr>
  </w:style>
  <w:style w:type="paragraph" w:customStyle="1" w:styleId="1923">
    <w:name w:val="19_Список_Нум_2"/>
    <w:basedOn w:val="198"/>
    <w:link w:val="1925"/>
    <w:qFormat/>
    <w:rsid w:val="0021601D"/>
    <w:pPr>
      <w:numPr>
        <w:ilvl w:val="1"/>
        <w:numId w:val="11"/>
      </w:numPr>
    </w:pPr>
  </w:style>
  <w:style w:type="character" w:customStyle="1" w:styleId="1925">
    <w:name w:val="19_Список_Нум_2 Знак"/>
    <w:basedOn w:val="a1"/>
    <w:link w:val="1923"/>
    <w:rsid w:val="0021601D"/>
    <w:rPr>
      <w:sz w:val="24"/>
      <w:lang w:eastAsia="x-none"/>
    </w:rPr>
  </w:style>
  <w:style w:type="paragraph" w:customStyle="1" w:styleId="19fd">
    <w:name w:val="19_Список_Нум_Вводная_фраза"/>
    <w:basedOn w:val="198"/>
    <w:next w:val="1913"/>
    <w:link w:val="19fe"/>
    <w:qFormat/>
    <w:rsid w:val="0021601D"/>
    <w:pPr>
      <w:keepNext/>
    </w:pPr>
  </w:style>
  <w:style w:type="paragraph" w:customStyle="1" w:styleId="19d">
    <w:name w:val="19_Колонтитул_Обозначение_документа"/>
    <w:basedOn w:val="198"/>
    <w:link w:val="19c"/>
    <w:rsid w:val="0021601D"/>
    <w:pPr>
      <w:spacing w:line="240" w:lineRule="auto"/>
      <w:ind w:firstLine="0"/>
      <w:jc w:val="center"/>
    </w:pPr>
    <w:rPr>
      <w:sz w:val="22"/>
    </w:rPr>
  </w:style>
  <w:style w:type="paragraph" w:customStyle="1" w:styleId="191b">
    <w:name w:val="19_Заголовок_1_Приложение_без_номера"/>
    <w:basedOn w:val="198"/>
    <w:next w:val="1914"/>
    <w:qFormat/>
    <w:rsid w:val="0021601D"/>
    <w:pPr>
      <w:keepNext/>
      <w:keepLines/>
      <w:pageBreakBefore/>
      <w:spacing w:after="240"/>
      <w:ind w:firstLine="0"/>
      <w:jc w:val="right"/>
    </w:pPr>
    <w:rPr>
      <w:rFonts w:ascii="Arial" w:hAnsi="Arial"/>
      <w:caps/>
      <w:sz w:val="28"/>
    </w:rPr>
  </w:style>
  <w:style w:type="paragraph" w:customStyle="1" w:styleId="19ff">
    <w:name w:val="19_Таблица_Число_в_ячейке"/>
    <w:basedOn w:val="19ff0"/>
    <w:rsid w:val="0021601D"/>
    <w:pPr>
      <w:jc w:val="right"/>
    </w:pPr>
    <w:rPr>
      <w:rFonts w:cs="Arial"/>
      <w:bCs/>
    </w:rPr>
  </w:style>
  <w:style w:type="paragraph" w:customStyle="1" w:styleId="19ff1">
    <w:name w:val="19_Таблица_Объединенная_ячейка"/>
    <w:basedOn w:val="19ff0"/>
    <w:rsid w:val="0021601D"/>
    <w:pPr>
      <w:keepNext/>
      <w:jc w:val="center"/>
    </w:pPr>
  </w:style>
  <w:style w:type="paragraph" w:customStyle="1" w:styleId="19ff0">
    <w:name w:val="19_Таблица_Основной"/>
    <w:basedOn w:val="198"/>
    <w:qFormat/>
    <w:rsid w:val="0021601D"/>
    <w:pPr>
      <w:spacing w:line="240" w:lineRule="auto"/>
      <w:ind w:firstLine="0"/>
      <w:jc w:val="left"/>
    </w:pPr>
    <w:rPr>
      <w:sz w:val="20"/>
    </w:rPr>
  </w:style>
  <w:style w:type="paragraph" w:customStyle="1" w:styleId="19ff2">
    <w:name w:val="19_Таблица_Шапка"/>
    <w:basedOn w:val="19ff0"/>
    <w:link w:val="19ff3"/>
    <w:qFormat/>
    <w:rsid w:val="0021601D"/>
    <w:pPr>
      <w:keepNext/>
      <w:spacing w:before="120" w:after="120"/>
      <w:jc w:val="center"/>
    </w:pPr>
    <w:rPr>
      <w:b/>
    </w:rPr>
  </w:style>
  <w:style w:type="paragraph" w:customStyle="1" w:styleId="19fb">
    <w:name w:val="19_Таблица_Заголовок"/>
    <w:basedOn w:val="198"/>
    <w:next w:val="a0"/>
    <w:qFormat/>
    <w:rsid w:val="0021601D"/>
    <w:pPr>
      <w:keepNext/>
      <w:keepLines/>
      <w:spacing w:before="360" w:after="120"/>
      <w:ind w:firstLine="0"/>
    </w:pPr>
    <w:rPr>
      <w:szCs w:val="24"/>
    </w:rPr>
  </w:style>
  <w:style w:type="paragraph" w:customStyle="1" w:styleId="19ff4">
    <w:name w:val="19_ТЛ_Основной"/>
    <w:basedOn w:val="198"/>
    <w:rsid w:val="0021601D"/>
    <w:pPr>
      <w:spacing w:after="120"/>
      <w:ind w:firstLine="0"/>
      <w:jc w:val="center"/>
    </w:pPr>
    <w:rPr>
      <w:rFonts w:cs="Arial"/>
      <w:szCs w:val="28"/>
      <w:lang w:eastAsia="en-US"/>
    </w:rPr>
  </w:style>
  <w:style w:type="paragraph" w:customStyle="1" w:styleId="19ff5">
    <w:name w:val="19_ТЛ_Обозначение_документа"/>
    <w:basedOn w:val="19ff4"/>
    <w:next w:val="19ff6"/>
    <w:rsid w:val="0021601D"/>
    <w:pPr>
      <w:spacing w:after="240"/>
    </w:pPr>
    <w:rPr>
      <w:sz w:val="26"/>
    </w:rPr>
  </w:style>
  <w:style w:type="paragraph" w:customStyle="1" w:styleId="19ff7">
    <w:name w:val="19_ТЛ_Год_издания"/>
    <w:basedOn w:val="19ff4"/>
    <w:next w:val="19ff4"/>
    <w:rsid w:val="0021601D"/>
  </w:style>
  <w:style w:type="paragraph" w:customStyle="1" w:styleId="19ff8">
    <w:name w:val="19_Подзаголовок"/>
    <w:basedOn w:val="198"/>
    <w:next w:val="198"/>
    <w:rsid w:val="0021601D"/>
    <w:pPr>
      <w:keepNext/>
      <w:keepLines/>
      <w:spacing w:before="480" w:after="240"/>
      <w:ind w:left="720" w:firstLine="0"/>
    </w:pPr>
    <w:rPr>
      <w:rFonts w:ascii="Arial" w:hAnsi="Arial"/>
      <w:b/>
    </w:rPr>
  </w:style>
  <w:style w:type="paragraph" w:customStyle="1" w:styleId="1914">
    <w:name w:val="19_Заголовок_1_Приложение_Название"/>
    <w:basedOn w:val="198"/>
    <w:next w:val="198"/>
    <w:rsid w:val="0021601D"/>
    <w:pPr>
      <w:keepNext/>
      <w:keepLines/>
      <w:spacing w:after="240"/>
      <w:ind w:firstLine="0"/>
      <w:jc w:val="center"/>
    </w:pPr>
    <w:rPr>
      <w:rFonts w:ascii="Arial" w:hAnsi="Arial"/>
      <w:b/>
      <w:caps/>
      <w:sz w:val="32"/>
    </w:rPr>
  </w:style>
  <w:style w:type="paragraph" w:customStyle="1" w:styleId="1950">
    <w:name w:val="19_Заголовок_5_Приложение"/>
    <w:basedOn w:val="198"/>
    <w:next w:val="198"/>
    <w:rsid w:val="0021601D"/>
    <w:pPr>
      <w:keepNext/>
      <w:keepLines/>
      <w:numPr>
        <w:ilvl w:val="4"/>
        <w:numId w:val="10"/>
      </w:numPr>
      <w:spacing w:before="480" w:after="240"/>
    </w:pPr>
    <w:rPr>
      <w:rFonts w:ascii="Arial" w:hAnsi="Arial"/>
      <w:i/>
    </w:rPr>
  </w:style>
  <w:style w:type="character" w:customStyle="1" w:styleId="1933">
    <w:name w:val="19_Список_Нум_3 Знак"/>
    <w:basedOn w:val="a1"/>
    <w:link w:val="1932"/>
    <w:rsid w:val="00B97A4D"/>
    <w:rPr>
      <w:sz w:val="24"/>
      <w:lang w:eastAsia="x-none"/>
    </w:rPr>
  </w:style>
  <w:style w:type="paragraph" w:customStyle="1" w:styleId="1932">
    <w:name w:val="19_Список_Нум_3"/>
    <w:basedOn w:val="198"/>
    <w:link w:val="1933"/>
    <w:rsid w:val="0021601D"/>
    <w:pPr>
      <w:numPr>
        <w:ilvl w:val="2"/>
        <w:numId w:val="11"/>
      </w:numPr>
    </w:pPr>
  </w:style>
  <w:style w:type="paragraph" w:customStyle="1" w:styleId="19ff9">
    <w:name w:val="19_Определения"/>
    <w:basedOn w:val="198"/>
    <w:rsid w:val="0021601D"/>
    <w:pPr>
      <w:ind w:firstLine="0"/>
      <w:jc w:val="left"/>
    </w:pPr>
  </w:style>
  <w:style w:type="paragraph" w:customStyle="1" w:styleId="19ffa">
    <w:name w:val="19_ЛУ_Подпись_Шапка"/>
    <w:basedOn w:val="198"/>
    <w:next w:val="19f0"/>
    <w:rsid w:val="0021601D"/>
    <w:pPr>
      <w:ind w:firstLine="0"/>
      <w:jc w:val="center"/>
    </w:pPr>
    <w:rPr>
      <w:caps/>
      <w:szCs w:val="24"/>
    </w:rPr>
  </w:style>
  <w:style w:type="paragraph" w:customStyle="1" w:styleId="1918">
    <w:name w:val="19_Заголовок_1_Не_включенный_в_оглавление"/>
    <w:basedOn w:val="1915"/>
    <w:next w:val="198"/>
    <w:link w:val="1917"/>
    <w:qFormat/>
    <w:rsid w:val="00B97A4D"/>
    <w:rPr>
      <w:rFonts w:cs="Arial"/>
      <w:bCs/>
      <w:szCs w:val="28"/>
    </w:rPr>
  </w:style>
  <w:style w:type="paragraph" w:customStyle="1" w:styleId="19ffb">
    <w:name w:val="19_Таблица_Номер таблицы"/>
    <w:basedOn w:val="19fb"/>
    <w:next w:val="19fb"/>
    <w:autoRedefine/>
    <w:qFormat/>
    <w:rsid w:val="00E8185A"/>
  </w:style>
  <w:style w:type="paragraph" w:customStyle="1" w:styleId="19ffc">
    <w:name w:val="19_Листинг"/>
    <w:basedOn w:val="198"/>
    <w:rsid w:val="0021601D"/>
    <w:pPr>
      <w:tabs>
        <w:tab w:val="left" w:pos="1134"/>
        <w:tab w:val="left" w:pos="1491"/>
      </w:tabs>
      <w:spacing w:after="360"/>
      <w:ind w:left="720" w:firstLine="0"/>
      <w:contextualSpacing/>
      <w:jc w:val="left"/>
    </w:pPr>
    <w:rPr>
      <w:rFonts w:ascii="Courier New" w:hAnsi="Courier New"/>
      <w:sz w:val="20"/>
      <w:lang w:val="en-US"/>
    </w:rPr>
  </w:style>
  <w:style w:type="paragraph" w:customStyle="1" w:styleId="19ffd">
    <w:name w:val="19_Таблица_Боковик"/>
    <w:basedOn w:val="19ff0"/>
    <w:rsid w:val="0021601D"/>
    <w:rPr>
      <w:b/>
    </w:rPr>
  </w:style>
  <w:style w:type="paragraph" w:customStyle="1" w:styleId="1940">
    <w:name w:val="19_Заголовок_4_Приложение"/>
    <w:basedOn w:val="198"/>
    <w:next w:val="198"/>
    <w:qFormat/>
    <w:rsid w:val="0021601D"/>
    <w:pPr>
      <w:keepNext/>
      <w:keepLines/>
      <w:numPr>
        <w:ilvl w:val="3"/>
        <w:numId w:val="10"/>
      </w:numPr>
      <w:spacing w:before="480" w:after="240"/>
      <w:outlineLvl w:val="3"/>
    </w:pPr>
    <w:rPr>
      <w:rFonts w:ascii="Arial" w:hAnsi="Arial"/>
      <w:b/>
    </w:rPr>
  </w:style>
  <w:style w:type="paragraph" w:customStyle="1" w:styleId="191">
    <w:name w:val="19_Таблица_Список_Марк_1"/>
    <w:basedOn w:val="19ff0"/>
    <w:link w:val="191c"/>
    <w:rsid w:val="0021601D"/>
    <w:pPr>
      <w:numPr>
        <w:numId w:val="15"/>
      </w:numPr>
    </w:pPr>
  </w:style>
  <w:style w:type="character" w:customStyle="1" w:styleId="19ffe">
    <w:name w:val="19_Знак_Гиперссылка"/>
    <w:qFormat/>
    <w:rsid w:val="0021601D"/>
    <w:rPr>
      <w:color w:val="0000FF"/>
      <w:u w:val="single"/>
      <w:lang w:val="en-US"/>
    </w:rPr>
  </w:style>
  <w:style w:type="paragraph" w:customStyle="1" w:styleId="1930">
    <w:name w:val="19_Список_Марк_3"/>
    <w:basedOn w:val="198"/>
    <w:link w:val="1934"/>
    <w:rsid w:val="0021601D"/>
    <w:pPr>
      <w:numPr>
        <w:ilvl w:val="2"/>
        <w:numId w:val="34"/>
      </w:numPr>
    </w:pPr>
  </w:style>
  <w:style w:type="paragraph" w:customStyle="1" w:styleId="1922">
    <w:name w:val="19_Таблица_Список_Нум_2"/>
    <w:basedOn w:val="19ff0"/>
    <w:rsid w:val="0021601D"/>
    <w:pPr>
      <w:numPr>
        <w:numId w:val="3"/>
      </w:numPr>
    </w:pPr>
  </w:style>
  <w:style w:type="paragraph" w:customStyle="1" w:styleId="19fff">
    <w:name w:val="19_Таблица_Список_Абзац"/>
    <w:basedOn w:val="19ff0"/>
    <w:rsid w:val="0021601D"/>
    <w:pPr>
      <w:ind w:left="720"/>
    </w:pPr>
  </w:style>
  <w:style w:type="paragraph" w:customStyle="1" w:styleId="192">
    <w:name w:val="19_Таблица_Список_Марк_2"/>
    <w:basedOn w:val="19ff0"/>
    <w:link w:val="1926"/>
    <w:rsid w:val="0021601D"/>
    <w:pPr>
      <w:numPr>
        <w:numId w:val="33"/>
      </w:numPr>
    </w:pPr>
  </w:style>
  <w:style w:type="paragraph" w:customStyle="1" w:styleId="193">
    <w:name w:val="19_Таблица_Список_Нум_3"/>
    <w:basedOn w:val="19ff0"/>
    <w:link w:val="1935"/>
    <w:rsid w:val="0021601D"/>
    <w:pPr>
      <w:numPr>
        <w:numId w:val="4"/>
      </w:numPr>
    </w:pPr>
  </w:style>
  <w:style w:type="paragraph" w:customStyle="1" w:styleId="19fff0">
    <w:name w:val="19_Колонтитул_Номер_страницы"/>
    <w:basedOn w:val="198"/>
    <w:rsid w:val="0021601D"/>
    <w:pPr>
      <w:spacing w:after="120" w:line="240" w:lineRule="auto"/>
      <w:ind w:firstLine="0"/>
      <w:jc w:val="center"/>
    </w:pPr>
    <w:rPr>
      <w:sz w:val="22"/>
    </w:rPr>
  </w:style>
  <w:style w:type="paragraph" w:customStyle="1" w:styleId="19fff1">
    <w:name w:val="19_Таблица_Сноска"/>
    <w:basedOn w:val="198"/>
    <w:rsid w:val="0021601D"/>
    <w:pPr>
      <w:spacing w:before="240" w:after="60" w:line="240" w:lineRule="auto"/>
      <w:ind w:firstLine="284"/>
      <w:contextualSpacing/>
    </w:pPr>
    <w:rPr>
      <w:sz w:val="18"/>
    </w:rPr>
  </w:style>
  <w:style w:type="paragraph" w:customStyle="1" w:styleId="195">
    <w:name w:val="19_Врезка_Примечание_Список"/>
    <w:basedOn w:val="198"/>
    <w:rsid w:val="0021601D"/>
    <w:pPr>
      <w:numPr>
        <w:numId w:val="5"/>
      </w:numPr>
      <w:spacing w:after="360" w:line="240" w:lineRule="auto"/>
      <w:contextualSpacing/>
    </w:pPr>
  </w:style>
  <w:style w:type="paragraph" w:customStyle="1" w:styleId="19fff2">
    <w:name w:val="19_Отбивка_после_таблицы"/>
    <w:basedOn w:val="198"/>
    <w:next w:val="198"/>
    <w:qFormat/>
    <w:rsid w:val="0021601D"/>
    <w:pPr>
      <w:spacing w:after="240"/>
    </w:pPr>
  </w:style>
  <w:style w:type="paragraph" w:customStyle="1" w:styleId="19fff3">
    <w:name w:val="19_Врезка_Примечание_Заголовок"/>
    <w:basedOn w:val="19fc"/>
    <w:next w:val="195"/>
    <w:rsid w:val="0021601D"/>
    <w:pPr>
      <w:keepNext/>
      <w:spacing w:after="120"/>
    </w:pPr>
    <w:rPr>
      <w:b/>
    </w:rPr>
  </w:style>
  <w:style w:type="paragraph" w:customStyle="1" w:styleId="19fff4">
    <w:name w:val="19_Процедура_Примечание"/>
    <w:basedOn w:val="198"/>
    <w:link w:val="19fff5"/>
    <w:rsid w:val="0021601D"/>
    <w:pPr>
      <w:keepLines/>
      <w:spacing w:before="240" w:after="360" w:line="240" w:lineRule="auto"/>
      <w:ind w:left="1191" w:firstLine="0"/>
    </w:pPr>
  </w:style>
  <w:style w:type="paragraph" w:customStyle="1" w:styleId="19">
    <w:name w:val="19_Сноска_Список"/>
    <w:basedOn w:val="198"/>
    <w:rsid w:val="0021601D"/>
    <w:pPr>
      <w:numPr>
        <w:numId w:val="6"/>
      </w:numPr>
      <w:spacing w:line="240" w:lineRule="auto"/>
      <w:jc w:val="left"/>
    </w:pPr>
    <w:rPr>
      <w:sz w:val="18"/>
    </w:rPr>
  </w:style>
  <w:style w:type="paragraph" w:customStyle="1" w:styleId="19fff6">
    <w:name w:val="19_ТЛ_Тип_документа"/>
    <w:basedOn w:val="19ff4"/>
    <w:next w:val="19ff5"/>
    <w:rsid w:val="0021601D"/>
    <w:rPr>
      <w:b/>
      <w:sz w:val="26"/>
    </w:rPr>
  </w:style>
  <w:style w:type="paragraph" w:customStyle="1" w:styleId="1910">
    <w:name w:val="19_Таблица_Список_Нум_1"/>
    <w:basedOn w:val="19ff0"/>
    <w:link w:val="191d"/>
    <w:rsid w:val="0021601D"/>
    <w:pPr>
      <w:numPr>
        <w:numId w:val="7"/>
      </w:numPr>
    </w:pPr>
  </w:style>
  <w:style w:type="paragraph" w:customStyle="1" w:styleId="19fff7">
    <w:name w:val="19_Отбивка_после_раздела"/>
    <w:basedOn w:val="198"/>
    <w:qFormat/>
    <w:rsid w:val="0021601D"/>
  </w:style>
  <w:style w:type="paragraph" w:customStyle="1" w:styleId="19fff8">
    <w:name w:val="19_Пример_Заголовок"/>
    <w:basedOn w:val="19f2"/>
    <w:next w:val="19f2"/>
    <w:rsid w:val="0021601D"/>
    <w:pPr>
      <w:keepNext/>
      <w:spacing w:after="120"/>
    </w:pPr>
    <w:rPr>
      <w:b/>
      <w:lang w:eastAsia="ru-RU"/>
    </w:rPr>
  </w:style>
  <w:style w:type="character" w:customStyle="1" w:styleId="19fff9">
    <w:name w:val="19_Знак_Нижний_индекс"/>
    <w:rsid w:val="0021601D"/>
    <w:rPr>
      <w:vertAlign w:val="subscript"/>
    </w:rPr>
  </w:style>
  <w:style w:type="paragraph" w:customStyle="1" w:styleId="19fffa">
    <w:name w:val="19_Список_Марк_Вводная_фраза"/>
    <w:basedOn w:val="198"/>
    <w:next w:val="1911"/>
    <w:link w:val="19fffb"/>
    <w:rsid w:val="0021601D"/>
    <w:pPr>
      <w:keepNext/>
    </w:pPr>
  </w:style>
  <w:style w:type="character" w:customStyle="1" w:styleId="1934">
    <w:name w:val="19_Список_Марк_3 Знак"/>
    <w:basedOn w:val="19a"/>
    <w:link w:val="1930"/>
    <w:rsid w:val="00021274"/>
    <w:rPr>
      <w:sz w:val="24"/>
      <w:lang w:eastAsia="x-none"/>
    </w:rPr>
  </w:style>
  <w:style w:type="character" w:customStyle="1" w:styleId="19fffb">
    <w:name w:val="19_Список_Марк_Вводная_фраза Знак"/>
    <w:basedOn w:val="19a"/>
    <w:link w:val="19fffa"/>
    <w:rsid w:val="0021601D"/>
    <w:rPr>
      <w:sz w:val="24"/>
      <w:lang w:eastAsia="x-none"/>
    </w:rPr>
  </w:style>
  <w:style w:type="character" w:customStyle="1" w:styleId="19fe">
    <w:name w:val="19_Список_Нум_Вводная_фраза Знак"/>
    <w:basedOn w:val="19a"/>
    <w:link w:val="19fd"/>
    <w:rsid w:val="0021601D"/>
    <w:rPr>
      <w:sz w:val="24"/>
      <w:lang w:eastAsia="x-none"/>
    </w:rPr>
  </w:style>
  <w:style w:type="character" w:customStyle="1" w:styleId="19fff5">
    <w:name w:val="19_Процедура_Примечание Знак"/>
    <w:basedOn w:val="19a"/>
    <w:link w:val="19fff4"/>
    <w:rsid w:val="00B97A4D"/>
    <w:rPr>
      <w:sz w:val="24"/>
      <w:lang w:eastAsia="x-none"/>
    </w:rPr>
  </w:style>
  <w:style w:type="character" w:customStyle="1" w:styleId="191c">
    <w:name w:val="19_Таблица_Список_Марк_1 Знак"/>
    <w:basedOn w:val="a1"/>
    <w:link w:val="191"/>
    <w:rsid w:val="0021601D"/>
    <w:rPr>
      <w:lang w:eastAsia="x-none"/>
    </w:rPr>
  </w:style>
  <w:style w:type="character" w:customStyle="1" w:styleId="1926">
    <w:name w:val="19_Таблица_Список_Марк_2 Знак"/>
    <w:basedOn w:val="a1"/>
    <w:link w:val="192"/>
    <w:rsid w:val="0021601D"/>
    <w:rPr>
      <w:lang w:eastAsia="x-none"/>
    </w:rPr>
  </w:style>
  <w:style w:type="character" w:customStyle="1" w:styleId="191d">
    <w:name w:val="19_Таблица_Список_Нум_1 Знак"/>
    <w:basedOn w:val="a1"/>
    <w:link w:val="1910"/>
    <w:rsid w:val="0021601D"/>
    <w:rPr>
      <w:lang w:eastAsia="x-none"/>
    </w:rPr>
  </w:style>
  <w:style w:type="paragraph" w:customStyle="1" w:styleId="190">
    <w:name w:val="19_Процедура_Шаг"/>
    <w:basedOn w:val="198"/>
    <w:link w:val="19fffc"/>
    <w:qFormat/>
    <w:rsid w:val="0021601D"/>
    <w:pPr>
      <w:numPr>
        <w:numId w:val="12"/>
      </w:numPr>
    </w:pPr>
  </w:style>
  <w:style w:type="paragraph" w:customStyle="1" w:styleId="194">
    <w:name w:val="19_Процедура_Подшаг"/>
    <w:basedOn w:val="198"/>
    <w:link w:val="19fffd"/>
    <w:qFormat/>
    <w:rsid w:val="0021601D"/>
    <w:pPr>
      <w:numPr>
        <w:ilvl w:val="1"/>
        <w:numId w:val="12"/>
      </w:numPr>
    </w:pPr>
  </w:style>
  <w:style w:type="character" w:customStyle="1" w:styleId="19fffc">
    <w:name w:val="19_Процедура_Шаг Знак"/>
    <w:basedOn w:val="19a"/>
    <w:link w:val="190"/>
    <w:rsid w:val="00B97A4D"/>
    <w:rPr>
      <w:sz w:val="24"/>
      <w:lang w:eastAsia="x-none"/>
    </w:rPr>
  </w:style>
  <w:style w:type="character" w:customStyle="1" w:styleId="19fffd">
    <w:name w:val="19_Процедура_Подшаг Знак"/>
    <w:basedOn w:val="19a"/>
    <w:link w:val="194"/>
    <w:rsid w:val="00B97A4D"/>
    <w:rPr>
      <w:sz w:val="24"/>
      <w:lang w:eastAsia="x-none"/>
    </w:rPr>
  </w:style>
  <w:style w:type="character" w:customStyle="1" w:styleId="19fffe">
    <w:name w:val="19_Знак_Клавиши"/>
    <w:rsid w:val="0021601D"/>
    <w:rPr>
      <w:rFonts w:ascii="Calibri" w:hAnsi="Calibri"/>
      <w:caps/>
      <w:smallCaps w:val="0"/>
      <w:lang w:val="en-US"/>
    </w:rPr>
  </w:style>
  <w:style w:type="character" w:customStyle="1" w:styleId="19ffff">
    <w:name w:val="19_Знак_Программный_код"/>
    <w:qFormat/>
    <w:rsid w:val="0021601D"/>
    <w:rPr>
      <w:rFonts w:ascii="Courier New" w:hAnsi="Courier New"/>
    </w:rPr>
  </w:style>
  <w:style w:type="paragraph" w:customStyle="1" w:styleId="19ffff0">
    <w:name w:val="19_Отбивка_после_примера"/>
    <w:basedOn w:val="198"/>
    <w:next w:val="198"/>
    <w:rsid w:val="0021601D"/>
  </w:style>
  <w:style w:type="paragraph" w:customStyle="1" w:styleId="19ffff1">
    <w:name w:val="19_Листинг_Заголовок"/>
    <w:basedOn w:val="198"/>
    <w:next w:val="19ffc"/>
    <w:rsid w:val="0021601D"/>
    <w:pPr>
      <w:keepNext/>
      <w:keepLines/>
      <w:spacing w:before="360" w:after="120"/>
      <w:ind w:left="720" w:firstLine="0"/>
    </w:pPr>
  </w:style>
  <w:style w:type="paragraph" w:customStyle="1" w:styleId="19ffff2">
    <w:name w:val="19_ТЛ_Подпись_Шапка"/>
    <w:basedOn w:val="19ffa"/>
    <w:next w:val="19ffff3"/>
    <w:rsid w:val="0021601D"/>
    <w:pPr>
      <w:jc w:val="right"/>
    </w:pPr>
  </w:style>
  <w:style w:type="paragraph" w:customStyle="1" w:styleId="19ffff3">
    <w:name w:val="19_ТЛ_Подпись"/>
    <w:basedOn w:val="19f0"/>
    <w:rsid w:val="0021601D"/>
    <w:pPr>
      <w:jc w:val="right"/>
    </w:pPr>
  </w:style>
  <w:style w:type="paragraph" w:customStyle="1" w:styleId="19a0">
    <w:name w:val="19_Комментaрий_из_ГОСТ"/>
    <w:basedOn w:val="198"/>
    <w:rsid w:val="0021601D"/>
    <w:rPr>
      <w:rFonts w:ascii="Arial Narrow" w:hAnsi="Arial Narrow"/>
      <w:vanish/>
    </w:rPr>
  </w:style>
  <w:style w:type="paragraph" w:customStyle="1" w:styleId="19ffff4">
    <w:name w:val="19_Комментарий_Философта"/>
    <w:basedOn w:val="198"/>
    <w:rsid w:val="0021601D"/>
    <w:rPr>
      <w:rFonts w:ascii="Arial Narrow" w:hAnsi="Arial Narrow"/>
      <w:vanish/>
      <w:color w:val="0000FF"/>
    </w:rPr>
  </w:style>
  <w:style w:type="paragraph" w:customStyle="1" w:styleId="19ffff5">
    <w:name w:val="19_ТЛ_Организация"/>
    <w:basedOn w:val="19ff4"/>
    <w:next w:val="19ff4"/>
    <w:rsid w:val="0021601D"/>
    <w:rPr>
      <w:b/>
      <w:sz w:val="26"/>
    </w:rPr>
  </w:style>
  <w:style w:type="character" w:customStyle="1" w:styleId="19ffff6">
    <w:name w:val="19_Знак_Примечание_Подпись"/>
    <w:rsid w:val="0021601D"/>
    <w:rPr>
      <w:b/>
    </w:rPr>
  </w:style>
  <w:style w:type="character" w:customStyle="1" w:styleId="19ffff7">
    <w:name w:val="19_Знак_Значение"/>
    <w:qFormat/>
    <w:rsid w:val="0021601D"/>
    <w:rPr>
      <w:rFonts w:ascii="Calibri" w:hAnsi="Calibri"/>
    </w:rPr>
  </w:style>
  <w:style w:type="character" w:customStyle="1" w:styleId="19ff3">
    <w:name w:val="19_Таблица_Шапка Знак"/>
    <w:basedOn w:val="a1"/>
    <w:link w:val="19ff2"/>
    <w:rsid w:val="0021601D"/>
    <w:rPr>
      <w:b/>
      <w:lang w:eastAsia="x-none"/>
    </w:rPr>
  </w:style>
  <w:style w:type="paragraph" w:customStyle="1" w:styleId="19ffff8">
    <w:name w:val="19_Рисунок_Подпись"/>
    <w:basedOn w:val="198"/>
    <w:rsid w:val="0021601D"/>
    <w:pPr>
      <w:keepNext/>
      <w:keepLines/>
      <w:spacing w:before="240" w:after="240"/>
      <w:ind w:left="1191" w:right="1191" w:firstLine="0"/>
      <w:contextualSpacing/>
    </w:pPr>
    <w:rPr>
      <w:sz w:val="22"/>
    </w:rPr>
  </w:style>
  <w:style w:type="paragraph" w:customStyle="1" w:styleId="19ffff9">
    <w:name w:val="19_ЛР_Таблица_Шапка"/>
    <w:basedOn w:val="19ff2"/>
    <w:next w:val="19ffffa"/>
    <w:rsid w:val="0021601D"/>
    <w:pPr>
      <w:spacing w:before="0" w:after="0"/>
    </w:pPr>
    <w:rPr>
      <w:sz w:val="18"/>
    </w:rPr>
  </w:style>
  <w:style w:type="paragraph" w:customStyle="1" w:styleId="19ffffa">
    <w:name w:val="19_ЛР_Таблица_Основной"/>
    <w:basedOn w:val="a0"/>
    <w:rsid w:val="0021601D"/>
    <w:pPr>
      <w:ind w:left="57" w:right="57"/>
    </w:pPr>
    <w:rPr>
      <w:sz w:val="18"/>
      <w:lang w:eastAsia="x-none"/>
    </w:rPr>
  </w:style>
  <w:style w:type="paragraph" w:customStyle="1" w:styleId="19ffffb">
    <w:name w:val="19_ЛР_Заголовок"/>
    <w:basedOn w:val="198"/>
    <w:next w:val="198"/>
    <w:rsid w:val="0021601D"/>
    <w:pPr>
      <w:keepNext/>
      <w:keepLines/>
      <w:ind w:firstLine="0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197">
    <w:name w:val="19_Процедура_Шаг_Единичный"/>
    <w:basedOn w:val="198"/>
    <w:rsid w:val="0021601D"/>
    <w:pPr>
      <w:numPr>
        <w:numId w:val="9"/>
      </w:numPr>
    </w:pPr>
  </w:style>
  <w:style w:type="character" w:customStyle="1" w:styleId="19ffffc">
    <w:name w:val="19_Рамка_Основной Знак"/>
    <w:basedOn w:val="a1"/>
    <w:link w:val="19ffffd"/>
    <w:rsid w:val="00B97A4D"/>
    <w:rPr>
      <w:sz w:val="18"/>
      <w:lang w:eastAsia="x-none"/>
    </w:rPr>
  </w:style>
  <w:style w:type="character" w:customStyle="1" w:styleId="19ffffe">
    <w:name w:val="19_Рамка_Подписи Знак"/>
    <w:basedOn w:val="a1"/>
    <w:link w:val="19fffff"/>
    <w:rsid w:val="0021601D"/>
    <w:rPr>
      <w:i/>
      <w:sz w:val="18"/>
      <w:szCs w:val="18"/>
      <w:lang w:eastAsia="x-none"/>
    </w:rPr>
  </w:style>
  <w:style w:type="paragraph" w:customStyle="1" w:styleId="19ffffd">
    <w:name w:val="19_Рамка_Основной"/>
    <w:basedOn w:val="198"/>
    <w:link w:val="19ffffc"/>
    <w:rsid w:val="0021601D"/>
    <w:pPr>
      <w:ind w:firstLine="0"/>
      <w:jc w:val="center"/>
    </w:pPr>
    <w:rPr>
      <w:sz w:val="18"/>
    </w:rPr>
  </w:style>
  <w:style w:type="paragraph" w:customStyle="1" w:styleId="19fffff">
    <w:name w:val="19_Рамка_Подписи"/>
    <w:basedOn w:val="19ffffd"/>
    <w:link w:val="19ffffe"/>
    <w:rsid w:val="0021601D"/>
    <w:pPr>
      <w:spacing w:line="240" w:lineRule="auto"/>
    </w:pPr>
    <w:rPr>
      <w:i/>
      <w:szCs w:val="18"/>
    </w:rPr>
  </w:style>
  <w:style w:type="paragraph" w:styleId="41">
    <w:name w:val="toc 4"/>
    <w:basedOn w:val="a0"/>
    <w:next w:val="a0"/>
    <w:autoRedefine/>
    <w:unhideWhenUsed/>
    <w:rsid w:val="0021601D"/>
    <w:pPr>
      <w:tabs>
        <w:tab w:val="left" w:pos="1760"/>
        <w:tab w:val="right" w:leader="dot" w:pos="10195"/>
      </w:tabs>
      <w:spacing w:after="100"/>
      <w:ind w:left="2609" w:hanging="1021"/>
    </w:pPr>
  </w:style>
  <w:style w:type="paragraph" w:customStyle="1" w:styleId="19ff6">
    <w:name w:val="19_ТЛ_Количество_листов"/>
    <w:basedOn w:val="19ff4"/>
    <w:next w:val="19ff4"/>
    <w:rsid w:val="0021601D"/>
  </w:style>
  <w:style w:type="paragraph" w:customStyle="1" w:styleId="19fffff0">
    <w:name w:val="19_ТЛ_Название_документа"/>
    <w:basedOn w:val="19ff4"/>
    <w:next w:val="19fff6"/>
    <w:rsid w:val="0021601D"/>
    <w:rPr>
      <w:bCs/>
      <w:caps/>
      <w:sz w:val="30"/>
      <w:szCs w:val="32"/>
    </w:rPr>
  </w:style>
  <w:style w:type="paragraph" w:customStyle="1" w:styleId="19fffff1">
    <w:name w:val="19_Процедура_Заголовок"/>
    <w:basedOn w:val="198"/>
    <w:next w:val="19fffff2"/>
    <w:rsid w:val="0021601D"/>
    <w:pPr>
      <w:keepNext/>
      <w:spacing w:before="360" w:after="120"/>
      <w:ind w:left="720" w:firstLine="0"/>
    </w:pPr>
  </w:style>
  <w:style w:type="paragraph" w:customStyle="1" w:styleId="19fffff2">
    <w:name w:val="19_Процедура_Вводная_фраза"/>
    <w:basedOn w:val="198"/>
    <w:next w:val="190"/>
    <w:rsid w:val="0021601D"/>
    <w:pPr>
      <w:keepNext/>
    </w:pPr>
  </w:style>
  <w:style w:type="character" w:customStyle="1" w:styleId="19fffff3">
    <w:name w:val="19_Знак_Сноска_таблицы"/>
    <w:rsid w:val="0021601D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19fffff4">
    <w:name w:val="19_Формуляр_штамп"/>
    <w:basedOn w:val="198"/>
    <w:rsid w:val="0021601D"/>
    <w:pPr>
      <w:ind w:firstLine="0"/>
    </w:pPr>
  </w:style>
  <w:style w:type="paragraph" w:customStyle="1" w:styleId="19fffff5">
    <w:name w:val="19_Формуляр_штамп_по_центру"/>
    <w:basedOn w:val="19fffff4"/>
    <w:rsid w:val="0021601D"/>
    <w:pPr>
      <w:jc w:val="center"/>
    </w:pPr>
  </w:style>
  <w:style w:type="paragraph" w:customStyle="1" w:styleId="1968">
    <w:name w:val="19_Рисунок_Название_68"/>
    <w:basedOn w:val="198"/>
    <w:next w:val="19f3"/>
    <w:rsid w:val="0021601D"/>
    <w:pPr>
      <w:keepNext/>
      <w:keepLines/>
      <w:spacing w:before="360" w:after="240"/>
      <w:ind w:firstLine="0"/>
      <w:jc w:val="center"/>
    </w:pPr>
    <w:rPr>
      <w:rFonts w:cs="Arial"/>
    </w:rPr>
  </w:style>
  <w:style w:type="paragraph" w:customStyle="1" w:styleId="19680">
    <w:name w:val="19_Таблица_Заголовок_68"/>
    <w:basedOn w:val="198"/>
    <w:next w:val="a0"/>
    <w:rsid w:val="0021601D"/>
    <w:pPr>
      <w:keepNext/>
      <w:keepLines/>
      <w:spacing w:after="120"/>
      <w:ind w:firstLine="0"/>
      <w:jc w:val="center"/>
    </w:pPr>
    <w:rPr>
      <w:szCs w:val="24"/>
    </w:rPr>
  </w:style>
  <w:style w:type="paragraph" w:customStyle="1" w:styleId="19681">
    <w:name w:val="19_Таблица_Номер_68"/>
    <w:basedOn w:val="198"/>
    <w:next w:val="19680"/>
    <w:rsid w:val="0021601D"/>
    <w:pPr>
      <w:keepNext/>
      <w:keepLines/>
      <w:spacing w:before="360"/>
      <w:ind w:firstLine="0"/>
      <w:jc w:val="right"/>
    </w:pPr>
  </w:style>
  <w:style w:type="paragraph" w:customStyle="1" w:styleId="19682">
    <w:name w:val="19_Рисунок_Номер_68"/>
    <w:basedOn w:val="198"/>
    <w:next w:val="198"/>
    <w:rsid w:val="0021601D"/>
    <w:pPr>
      <w:spacing w:before="120" w:after="360"/>
      <w:ind w:firstLine="0"/>
      <w:jc w:val="center"/>
    </w:pPr>
  </w:style>
  <w:style w:type="paragraph" w:customStyle="1" w:styleId="19110">
    <w:name w:val="19_Заголовок_1_Не_включенный_в_оглавление_1"/>
    <w:basedOn w:val="198"/>
    <w:next w:val="198"/>
    <w:qFormat/>
    <w:rsid w:val="0021601D"/>
    <w:pPr>
      <w:keepNext/>
      <w:keepLines/>
      <w:pageBreakBefore/>
      <w:spacing w:after="360"/>
      <w:ind w:firstLine="0"/>
      <w:jc w:val="center"/>
    </w:pPr>
    <w:rPr>
      <w:rFonts w:ascii="Arial" w:hAnsi="Arial"/>
      <w:b/>
      <w:caps/>
      <w:sz w:val="36"/>
    </w:rPr>
  </w:style>
  <w:style w:type="character" w:customStyle="1" w:styleId="1935">
    <w:name w:val="19_Таблица_Список_Нум_3 Знак"/>
    <w:basedOn w:val="a1"/>
    <w:link w:val="193"/>
    <w:rsid w:val="0021601D"/>
    <w:rPr>
      <w:lang w:eastAsia="x-none"/>
    </w:rPr>
  </w:style>
  <w:style w:type="paragraph" w:customStyle="1" w:styleId="191e">
    <w:name w:val="19_Список_Абзац_1"/>
    <w:basedOn w:val="198"/>
    <w:link w:val="191f"/>
    <w:qFormat/>
    <w:rsid w:val="0021601D"/>
    <w:pPr>
      <w:ind w:left="1191" w:firstLine="0"/>
    </w:pPr>
  </w:style>
  <w:style w:type="character" w:customStyle="1" w:styleId="191f">
    <w:name w:val="19_Список_Абзац_1 Знак"/>
    <w:basedOn w:val="19a"/>
    <w:link w:val="191e"/>
    <w:rsid w:val="0021601D"/>
    <w:rPr>
      <w:sz w:val="24"/>
      <w:lang w:eastAsia="x-none"/>
    </w:rPr>
  </w:style>
  <w:style w:type="paragraph" w:customStyle="1" w:styleId="19683">
    <w:name w:val="19_Рисунок_Изображение_68"/>
    <w:basedOn w:val="198"/>
    <w:next w:val="19682"/>
    <w:rsid w:val="0021601D"/>
    <w:pPr>
      <w:keepNext/>
      <w:spacing w:before="120"/>
      <w:ind w:firstLine="0"/>
      <w:jc w:val="center"/>
    </w:pPr>
  </w:style>
  <w:style w:type="paragraph" w:customStyle="1" w:styleId="19fffff6">
    <w:name w:val="19_Процедура_Абзац_Шага"/>
    <w:basedOn w:val="198"/>
    <w:rsid w:val="0021601D"/>
    <w:pPr>
      <w:ind w:left="1191" w:firstLine="0"/>
    </w:pPr>
  </w:style>
  <w:style w:type="paragraph" w:customStyle="1" w:styleId="19fffff7">
    <w:name w:val="19_Процедура_Абзац_Подшага"/>
    <w:basedOn w:val="19fffff6"/>
    <w:rsid w:val="0021601D"/>
    <w:pPr>
      <w:ind w:left="1888"/>
    </w:pPr>
  </w:style>
  <w:style w:type="paragraph" w:customStyle="1" w:styleId="1927">
    <w:name w:val="19_Список_Абзац_2"/>
    <w:basedOn w:val="191e"/>
    <w:next w:val="191e"/>
    <w:link w:val="1928"/>
    <w:rsid w:val="0021601D"/>
    <w:pPr>
      <w:ind w:left="1888"/>
    </w:pPr>
  </w:style>
  <w:style w:type="character" w:customStyle="1" w:styleId="1928">
    <w:name w:val="19_Список_Абзац_2 Знак"/>
    <w:basedOn w:val="a1"/>
    <w:link w:val="1927"/>
    <w:rsid w:val="0021601D"/>
    <w:rPr>
      <w:sz w:val="24"/>
      <w:lang w:eastAsia="x-none"/>
    </w:rPr>
  </w:style>
  <w:style w:type="table" w:styleId="afa">
    <w:name w:val="Table Grid"/>
    <w:basedOn w:val="a2"/>
    <w:rsid w:val="00216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Strong"/>
    <w:basedOn w:val="a1"/>
    <w:uiPriority w:val="22"/>
    <w:qFormat/>
    <w:rsid w:val="005B5B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6389">
      <w:bodyDiv w:val="1"/>
      <w:marLeft w:val="0"/>
      <w:marRight w:val="0"/>
      <w:marTop w:val="41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39">
      <w:bodyDiv w:val="1"/>
      <w:marLeft w:val="0"/>
      <w:marRight w:val="0"/>
      <w:marTop w:val="2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3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332187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8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46909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180715">
                              <w:marLeft w:val="0"/>
                              <w:marRight w:val="0"/>
                              <w:marTop w:val="2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128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8839198">
                          <w:marLeft w:val="720"/>
                          <w:marRight w:val="7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sana\AppData\Roaming\Microsoft\&#1064;&#1072;&#1073;&#1083;&#1086;&#1085;&#1099;\&#1043;&#1054;&#1057;&#1058;_19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216EC7-36F7-4D7B-986C-46B62478B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ГОСТ_19</Template>
  <TotalTime>854</TotalTime>
  <Pages>9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Наименование документа</vt:lpstr>
    </vt:vector>
  </TitlesOfParts>
  <Company>Название организации</Company>
  <LinksUpToDate>false</LinksUpToDate>
  <CharactersWithSpaces>6230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Oksana</dc:creator>
  <cp:lastModifiedBy>Найданов Константин</cp:lastModifiedBy>
  <cp:revision>277</cp:revision>
  <cp:lastPrinted>2014-09-08T01:50:00Z</cp:lastPrinted>
  <dcterms:created xsi:type="dcterms:W3CDTF">2014-09-07T22:05:00Z</dcterms:created>
  <dcterms:modified xsi:type="dcterms:W3CDTF">2024-12-20T08:18:00Z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версия">
    <vt:lpwstr>Версия документа</vt:lpwstr>
  </property>
  <property fmtid="{D5CDD505-2E9C-101B-9397-08002B2CF9AE}" pid="3" name="номер_документа">
    <vt:lpwstr>Номер документа</vt:lpwstr>
  </property>
  <property fmtid="{D5CDD505-2E9C-101B-9397-08002B2CF9AE}" pid="4" name="обозначение_документа">
    <vt:lpwstr>A.B.CCCCC-DD 13 FF-G</vt:lpwstr>
  </property>
  <property fmtid="{D5CDD505-2E9C-101B-9397-08002B2CF9AE}" pid="5" name="полное_название_программы">
    <vt:lpwstr>Полное название программы</vt:lpwstr>
  </property>
  <property fmtid="{D5CDD505-2E9C-101B-9397-08002B2CF9AE}" pid="6" name="год_издания">
    <vt:lpwstr>2015</vt:lpwstr>
  </property>
</Properties>
</file>